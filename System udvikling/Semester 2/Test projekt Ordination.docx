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AF055" w14:textId="77777777" w:rsidR="00C6554A" w:rsidRPr="008B5277" w:rsidRDefault="002554CD" w:rsidP="00C6554A">
      <w:pPr>
        <w:pStyle w:val="Foto"/>
      </w:pPr>
      <w:r w:rsidRPr="008B5277">
        <w:rPr>
          <w:noProof/>
          <w:lang w:bidi="da-DK"/>
        </w:rPr>
        <w:drawing>
          <wp:inline distT="0" distB="0" distL="0" distR="0" wp14:anchorId="6A2E3B17" wp14:editId="0A9DC84F">
            <wp:extent cx="3657600" cy="5486400"/>
            <wp:effectExtent l="0" t="0" r="0" b="0"/>
            <wp:docPr id="22" name="Billede 1" descr="Lyseblå iskold sø omgivet af hvid is på et mørkt bj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3A2B2DE" w14:textId="77777777" w:rsidR="00C6554A" w:rsidRDefault="003874D1" w:rsidP="00C6554A">
      <w:pPr>
        <w:pStyle w:val="Titel"/>
      </w:pPr>
      <w:r>
        <w:t>Test projekt Ordination</w:t>
      </w:r>
    </w:p>
    <w:p w14:paraId="13B494CA" w14:textId="38693F68" w:rsidR="00C6554A" w:rsidRPr="00D5413C" w:rsidRDefault="003874D1" w:rsidP="00C6554A">
      <w:pPr>
        <w:pStyle w:val="Undertitel"/>
      </w:pPr>
      <w:r>
        <w:t xml:space="preserve">datamatiker </w:t>
      </w:r>
      <w:r w:rsidR="00DD5FA1">
        <w:t>ande</w:t>
      </w:r>
      <w:r w:rsidR="0058511E">
        <w:t>n</w:t>
      </w:r>
      <w:r>
        <w:t xml:space="preserve"> semester</w:t>
      </w:r>
    </w:p>
    <w:p w14:paraId="11BCCE52" w14:textId="77777777" w:rsidR="003874D1" w:rsidRDefault="003874D1" w:rsidP="003874D1">
      <w:pPr>
        <w:pStyle w:val="Kontaktoplysninger"/>
      </w:pPr>
      <w:r>
        <w:t>Peter A. Joakim D. John H.</w:t>
      </w:r>
      <w:r w:rsidR="00C6554A">
        <w:rPr>
          <w:lang w:bidi="da-DK"/>
        </w:rPr>
        <w:t xml:space="preserve"> | </w:t>
      </w:r>
      <w:r>
        <w:t>Programmer &amp; System Udvikling</w:t>
      </w:r>
      <w:r w:rsidR="00C6554A">
        <w:rPr>
          <w:lang w:bidi="da-DK"/>
        </w:rPr>
        <w:t xml:space="preserve"> | </w:t>
      </w:r>
      <w:r>
        <w:t>12-09-19</w:t>
      </w:r>
    </w:p>
    <w:p w14:paraId="1343D777" w14:textId="77777777" w:rsidR="003874D1" w:rsidRDefault="003874D1">
      <w:r>
        <w:br w:type="page"/>
      </w:r>
    </w:p>
    <w:sdt>
      <w:sdtPr>
        <w:rPr>
          <w:rFonts w:ascii="Calibri" w:eastAsiaTheme="minorHAnsi" w:hAnsi="Calibri" w:cstheme="minorBidi"/>
          <w:color w:val="595959" w:themeColor="text1" w:themeTint="A6"/>
          <w:sz w:val="24"/>
          <w:szCs w:val="22"/>
          <w:lang w:eastAsia="en-US"/>
        </w:rPr>
        <w:id w:val="-927962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DA222" w14:textId="77777777" w:rsidR="003874D1" w:rsidRDefault="003874D1">
          <w:pPr>
            <w:pStyle w:val="Overskrift"/>
          </w:pPr>
          <w:r>
            <w:t>Indholdsfortegnelse</w:t>
          </w:r>
        </w:p>
        <w:p w14:paraId="5F8189EE" w14:textId="79F29AD0" w:rsidR="0037778A" w:rsidRDefault="003874D1">
          <w:pPr>
            <w:pStyle w:val="Indholdsfortegnelse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3973" w:history="1">
            <w:r w:rsidR="0037778A" w:rsidRPr="00366B99">
              <w:rPr>
                <w:rStyle w:val="Hyperlink"/>
                <w:noProof/>
              </w:rPr>
              <w:t>Titelblad</w:t>
            </w:r>
            <w:r w:rsidR="0037778A">
              <w:rPr>
                <w:noProof/>
                <w:webHidden/>
              </w:rPr>
              <w:tab/>
            </w:r>
            <w:r w:rsidR="0037778A">
              <w:rPr>
                <w:noProof/>
                <w:webHidden/>
              </w:rPr>
              <w:fldChar w:fldCharType="begin"/>
            </w:r>
            <w:r w:rsidR="0037778A">
              <w:rPr>
                <w:noProof/>
                <w:webHidden/>
              </w:rPr>
              <w:instrText xml:space="preserve"> PAGEREF _Toc19693973 \h </w:instrText>
            </w:r>
            <w:r w:rsidR="0037778A">
              <w:rPr>
                <w:noProof/>
                <w:webHidden/>
              </w:rPr>
            </w:r>
            <w:r w:rsidR="0037778A">
              <w:rPr>
                <w:noProof/>
                <w:webHidden/>
              </w:rPr>
              <w:fldChar w:fldCharType="separate"/>
            </w:r>
            <w:r w:rsidR="0037778A">
              <w:rPr>
                <w:noProof/>
                <w:webHidden/>
              </w:rPr>
              <w:t>2</w:t>
            </w:r>
            <w:r w:rsidR="0037778A">
              <w:rPr>
                <w:noProof/>
                <w:webHidden/>
              </w:rPr>
              <w:fldChar w:fldCharType="end"/>
            </w:r>
          </w:hyperlink>
        </w:p>
        <w:p w14:paraId="07956314" w14:textId="0741B2F1" w:rsidR="0037778A" w:rsidRDefault="0037778A">
          <w:pPr>
            <w:pStyle w:val="Indholdsfortegnelse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a-DK"/>
            </w:rPr>
          </w:pPr>
          <w:hyperlink w:anchor="_Toc19693974" w:history="1">
            <w:r w:rsidRPr="00366B99">
              <w:rPr>
                <w:rStyle w:val="Hyperlink"/>
                <w:noProof/>
                <w:lang/>
              </w:rPr>
              <w:t>Blackbox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B429" w14:textId="5C0084A5" w:rsidR="0037778A" w:rsidRDefault="0037778A">
          <w:pPr>
            <w:pStyle w:val="Indholdsfortegnelse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a-DK"/>
            </w:rPr>
          </w:pPr>
          <w:hyperlink w:anchor="_Toc19693975" w:history="1">
            <w:r w:rsidRPr="00366B99">
              <w:rPr>
                <w:rStyle w:val="Hyperlink"/>
                <w:b/>
                <w:bCs/>
                <w:noProof/>
              </w:rPr>
              <w:t>Metode</w:t>
            </w:r>
            <w:r w:rsidRPr="00366B99">
              <w:rPr>
                <w:rStyle w:val="Hyperlink"/>
                <w:noProof/>
              </w:rPr>
              <w:t>: opretDagligFastOrdination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3DB8" w14:textId="26EFC65D" w:rsidR="0037778A" w:rsidRDefault="0037778A">
          <w:pPr>
            <w:pStyle w:val="Indholdsfortegnelse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a-DK"/>
            </w:rPr>
          </w:pPr>
          <w:hyperlink w:anchor="_Toc19693976" w:history="1">
            <w:r w:rsidRPr="00366B99">
              <w:rPr>
                <w:rStyle w:val="Hyperlink"/>
                <w:b/>
                <w:bCs/>
                <w:noProof/>
              </w:rPr>
              <w:t xml:space="preserve">Metode: </w:t>
            </w:r>
            <w:r w:rsidRPr="00366B99">
              <w:rPr>
                <w:rStyle w:val="Hyperlink"/>
                <w:noProof/>
              </w:rPr>
              <w:t>opretDagligSkaevOrdination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97DC" w14:textId="0F0AB7E5" w:rsidR="0037778A" w:rsidRDefault="0037778A">
          <w:pPr>
            <w:pStyle w:val="Indholdsfortegnelse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a-DK"/>
            </w:rPr>
          </w:pPr>
          <w:hyperlink w:anchor="_Toc19693977" w:history="1">
            <w:r w:rsidRPr="00366B99">
              <w:rPr>
                <w:rStyle w:val="Hyperlink"/>
                <w:b/>
                <w:bCs/>
                <w:noProof/>
              </w:rPr>
              <w:t xml:space="preserve">Metode: </w:t>
            </w:r>
            <w:r w:rsidRPr="00366B99">
              <w:rPr>
                <w:rStyle w:val="Hyperlink"/>
                <w:noProof/>
              </w:rPr>
              <w:t>Controller.opretPNOrdination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887F" w14:textId="15307787" w:rsidR="0037778A" w:rsidRDefault="0037778A">
          <w:pPr>
            <w:pStyle w:val="Indholdsfortegnelse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a-DK"/>
            </w:rPr>
          </w:pPr>
          <w:hyperlink w:anchor="_Toc19693978" w:history="1">
            <w:r w:rsidRPr="00366B99">
              <w:rPr>
                <w:rStyle w:val="Hyperlink"/>
                <w:noProof/>
              </w:rPr>
              <w:t>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0749" w14:textId="321EB7E5" w:rsidR="003874D1" w:rsidRDefault="003874D1">
          <w:r>
            <w:rPr>
              <w:b/>
              <w:bCs/>
            </w:rPr>
            <w:fldChar w:fldCharType="end"/>
          </w:r>
        </w:p>
      </w:sdtContent>
    </w:sdt>
    <w:p w14:paraId="026341E2" w14:textId="77777777" w:rsidR="003874D1" w:rsidRDefault="003874D1">
      <w:r>
        <w:br w:type="page"/>
      </w:r>
      <w:bookmarkStart w:id="0" w:name="_GoBack"/>
      <w:bookmarkEnd w:id="0"/>
    </w:p>
    <w:p w14:paraId="34E31DB8" w14:textId="77777777" w:rsidR="002C74C0" w:rsidRDefault="003874D1" w:rsidP="003874D1">
      <w:pPr>
        <w:pStyle w:val="Overskrift1"/>
      </w:pPr>
      <w:bookmarkStart w:id="1" w:name="_Toc19693973"/>
      <w:r>
        <w:lastRenderedPageBreak/>
        <w:t>Titelblad</w:t>
      </w:r>
      <w:bookmarkEnd w:id="1"/>
    </w:p>
    <w:p w14:paraId="07F7F28B" w14:textId="77777777" w:rsidR="003874D1" w:rsidRDefault="003874D1" w:rsidP="003874D1">
      <w:r>
        <w:t>Titel:</w:t>
      </w:r>
      <w:r>
        <w:tab/>
      </w:r>
      <w:r>
        <w:tab/>
      </w:r>
      <w:r>
        <w:tab/>
        <w:t>Test Projekt Ordination.</w:t>
      </w:r>
    </w:p>
    <w:p w14:paraId="4E2068AE" w14:textId="606C5279" w:rsidR="003874D1" w:rsidRDefault="003874D1" w:rsidP="003874D1">
      <w:r>
        <w:t>Fag:</w:t>
      </w:r>
      <w:r>
        <w:tab/>
      </w:r>
      <w:r>
        <w:tab/>
      </w:r>
      <w:r>
        <w:tab/>
        <w:t>System</w:t>
      </w:r>
      <w:r w:rsidR="00FF4F2A">
        <w:t>u</w:t>
      </w:r>
      <w:r>
        <w:t>dvikling (SU2), Programmering (PRO2).</w:t>
      </w:r>
    </w:p>
    <w:p w14:paraId="4C5CBF2A" w14:textId="77777777" w:rsidR="003874D1" w:rsidRDefault="003874D1" w:rsidP="003874D1">
      <w:r>
        <w:t>Skole:</w:t>
      </w:r>
      <w:r>
        <w:tab/>
      </w:r>
      <w:r>
        <w:tab/>
      </w:r>
      <w:r>
        <w:tab/>
        <w:t>Erhvervsakademi Aarhus.</w:t>
      </w:r>
    </w:p>
    <w:p w14:paraId="1D1E93F0" w14:textId="77777777" w:rsidR="003874D1" w:rsidRDefault="003874D1" w:rsidP="003874D1">
      <w:r>
        <w:t>Afleveringsdato:</w:t>
      </w:r>
      <w:r>
        <w:tab/>
        <w:t>18. september 2019.</w:t>
      </w:r>
    </w:p>
    <w:p w14:paraId="391E2452" w14:textId="77777777" w:rsidR="003874D1" w:rsidRDefault="003874D1" w:rsidP="003874D1">
      <w:r>
        <w:t>Klasse:</w:t>
      </w:r>
      <w:r>
        <w:tab/>
      </w:r>
      <w:r>
        <w:tab/>
      </w:r>
      <w:r>
        <w:tab/>
        <w:t>19V</w:t>
      </w:r>
    </w:p>
    <w:p w14:paraId="5464383A" w14:textId="77777777" w:rsidR="003874D1" w:rsidRDefault="003874D1" w:rsidP="003874D1">
      <w:r>
        <w:t>Gruppemedlemmer:</w:t>
      </w:r>
      <w:r>
        <w:tab/>
        <w:t>John Høeg, Joakim Dich, Peter Andersen</w:t>
      </w:r>
    </w:p>
    <w:p w14:paraId="23CDEC21" w14:textId="77777777" w:rsidR="003874D1" w:rsidRDefault="003874D1" w:rsidP="003874D1">
      <w:r>
        <w:t>Lærer:</w:t>
      </w:r>
      <w:r>
        <w:tab/>
      </w:r>
      <w:r>
        <w:tab/>
      </w:r>
      <w:r>
        <w:tab/>
        <w:t>Kell, Peter</w:t>
      </w:r>
    </w:p>
    <w:p w14:paraId="2DE86669" w14:textId="77777777" w:rsidR="003874D1" w:rsidRDefault="003874D1">
      <w:r>
        <w:br w:type="page"/>
      </w:r>
    </w:p>
    <w:p w14:paraId="46171B0A" w14:textId="3345E70D" w:rsidR="00423630" w:rsidRDefault="00423630" w:rsidP="00423630">
      <w:pPr>
        <w:pStyle w:val="Overskrift1"/>
        <w:rPr>
          <w:lang/>
        </w:rPr>
      </w:pPr>
      <w:bookmarkStart w:id="2" w:name="_Toc19693974"/>
      <w:r>
        <w:rPr>
          <w:lang/>
        </w:rPr>
        <w:lastRenderedPageBreak/>
        <w:t>Blackbox Testing</w:t>
      </w:r>
      <w:bookmarkEnd w:id="2"/>
    </w:p>
    <w:p w14:paraId="4ECF0269" w14:textId="01CBCBCF" w:rsidR="00423630" w:rsidRDefault="00423630" w:rsidP="00423630">
      <w:pPr>
        <w:rPr>
          <w:lang/>
        </w:rPr>
      </w:pPr>
      <w:r>
        <w:rPr>
          <w:lang/>
        </w:rPr>
        <w:t xml:space="preserve">Obs: Det var oprindeligt meningen at blackbox testcasene skulle udføres </w:t>
      </w:r>
      <w:r w:rsidR="00FF4F2A">
        <w:rPr>
          <w:lang/>
        </w:rPr>
        <w:t>af</w:t>
      </w:r>
      <w:r>
        <w:rPr>
          <w:lang/>
        </w:rPr>
        <w:t xml:space="preserve"> andre gruppemedlemmer</w:t>
      </w:r>
      <w:r w:rsidR="00FF4F2A">
        <w:rPr>
          <w:lang/>
        </w:rPr>
        <w:t xml:space="preserve">, </w:t>
      </w:r>
      <w:r>
        <w:rPr>
          <w:lang/>
        </w:rPr>
        <w:t xml:space="preserve">men da vores gui app ikke ville starte på det tidspunkt, har vi derfor selv både selv lavet og </w:t>
      </w:r>
      <w:r w:rsidR="00FF4F2A">
        <w:rPr>
          <w:lang/>
        </w:rPr>
        <w:t>kørt</w:t>
      </w:r>
      <w:r>
        <w:rPr>
          <w:lang/>
        </w:rPr>
        <w:t xml:space="preserve"> blackbox testene.</w:t>
      </w:r>
    </w:p>
    <w:p w14:paraId="769C51A1" w14:textId="2460FCB7" w:rsidR="00423630" w:rsidRDefault="00423630" w:rsidP="00423630">
      <w:pPr>
        <w:rPr>
          <w:lang/>
        </w:rPr>
      </w:pPr>
      <w:r>
        <w:rPr>
          <w:lang/>
        </w:rPr>
        <w:t>Blackbox betyder programmet bliver teste</w:t>
      </w:r>
      <w:r w:rsidR="00FF4F2A">
        <w:rPr>
          <w:lang/>
        </w:rPr>
        <w:t>t</w:t>
      </w:r>
      <w:r>
        <w:rPr>
          <w:lang/>
        </w:rPr>
        <w:t xml:space="preserve"> uden kendskab til implementeringen af programmet. Fordele kunne </w:t>
      </w:r>
      <w:r w:rsidR="00DB2CA4">
        <w:rPr>
          <w:lang/>
        </w:rPr>
        <w:t>f.</w:t>
      </w:r>
      <w:r>
        <w:rPr>
          <w:lang/>
        </w:rPr>
        <w:t xml:space="preserve">eks. </w:t>
      </w:r>
      <w:r w:rsidR="00D3708E">
        <w:rPr>
          <w:lang/>
        </w:rPr>
        <w:t xml:space="preserve">at testen kan foretages af </w:t>
      </w:r>
      <w:r>
        <w:rPr>
          <w:lang/>
        </w:rPr>
        <w:t>folk uden den store mængde it-efaring.</w:t>
      </w:r>
    </w:p>
    <w:p w14:paraId="58E35180" w14:textId="77777777" w:rsidR="00423630" w:rsidRPr="00423630" w:rsidRDefault="00423630" w:rsidP="00BC69E1">
      <w:pPr>
        <w:pStyle w:val="Overskrift2"/>
        <w:rPr>
          <w:b/>
          <w:bCs/>
          <w:lang/>
        </w:rPr>
      </w:pPr>
    </w:p>
    <w:p w14:paraId="3BFF8D78" w14:textId="100CDF68" w:rsidR="007B305A" w:rsidRDefault="007B305A" w:rsidP="00BC69E1">
      <w:pPr>
        <w:pStyle w:val="Overskrift2"/>
      </w:pPr>
      <w:bookmarkStart w:id="3" w:name="_Toc19693975"/>
      <w:r w:rsidRPr="006D0C04">
        <w:rPr>
          <w:b/>
          <w:bCs/>
        </w:rPr>
        <w:t>Metode</w:t>
      </w:r>
      <w:r w:rsidRPr="52A7A5BD">
        <w:t xml:space="preserve">: </w:t>
      </w:r>
      <w:r w:rsidR="00BC69E1" w:rsidRPr="52A7A5BD">
        <w:rPr>
          <w:sz w:val="28"/>
          <w:szCs w:val="28"/>
        </w:rPr>
        <w:t>opretDagligFastOrdination</w:t>
      </w:r>
      <w:bookmarkEnd w:id="3"/>
    </w:p>
    <w:p w14:paraId="55E2FE79" w14:textId="42241660" w:rsidR="007B305A" w:rsidRPr="00135838" w:rsidRDefault="007B305A" w:rsidP="007B305A">
      <w:pPr>
        <w:rPr>
          <w:rFonts w:eastAsia="Calibri" w:cs="Calibri"/>
          <w:sz w:val="28"/>
          <w:szCs w:val="28"/>
        </w:rPr>
      </w:pPr>
      <w:proofErr w:type="spellStart"/>
      <w:proofErr w:type="gramStart"/>
      <w:r w:rsidRPr="00135838">
        <w:rPr>
          <w:rFonts w:cs="Calibri"/>
          <w:sz w:val="28"/>
          <w:szCs w:val="28"/>
        </w:rPr>
        <w:t>opretDagligFastOrdination</w:t>
      </w:r>
      <w:proofErr w:type="spellEnd"/>
      <w:r w:rsidRPr="00135838">
        <w:rPr>
          <w:rFonts w:cs="Calibri"/>
          <w:sz w:val="28"/>
          <w:szCs w:val="28"/>
        </w:rPr>
        <w:t>(</w:t>
      </w:r>
      <w:proofErr w:type="spellStart"/>
      <w:proofErr w:type="gramEnd"/>
      <w:r w:rsidRPr="00135838">
        <w:rPr>
          <w:rFonts w:cs="Calibri"/>
          <w:sz w:val="28"/>
          <w:szCs w:val="28"/>
        </w:rPr>
        <w:t>startDen</w:t>
      </w:r>
      <w:proofErr w:type="spellEnd"/>
      <w:r w:rsidRPr="00135838">
        <w:rPr>
          <w:rFonts w:cs="Calibri"/>
          <w:sz w:val="28"/>
          <w:szCs w:val="28"/>
        </w:rPr>
        <w:t xml:space="preserve">, </w:t>
      </w:r>
      <w:proofErr w:type="spellStart"/>
      <w:r w:rsidRPr="00135838">
        <w:rPr>
          <w:rFonts w:cs="Calibri"/>
          <w:sz w:val="28"/>
          <w:szCs w:val="28"/>
        </w:rPr>
        <w:t>slutDen</w:t>
      </w:r>
      <w:proofErr w:type="spellEnd"/>
      <w:r w:rsidRPr="00135838">
        <w:rPr>
          <w:rFonts w:cs="Calibri"/>
          <w:sz w:val="28"/>
          <w:szCs w:val="28"/>
        </w:rPr>
        <w:t xml:space="preserve">, patient, </w:t>
      </w:r>
      <w:proofErr w:type="spellStart"/>
      <w:r w:rsidRPr="00135838">
        <w:rPr>
          <w:rFonts w:cs="Calibri"/>
          <w:sz w:val="28"/>
          <w:szCs w:val="28"/>
        </w:rPr>
        <w:t>laegemiddel</w:t>
      </w:r>
      <w:proofErr w:type="spellEnd"/>
      <w:r w:rsidRPr="00135838">
        <w:rPr>
          <w:rFonts w:cs="Calibri"/>
          <w:sz w:val="28"/>
          <w:szCs w:val="28"/>
        </w:rPr>
        <w:t>,</w:t>
      </w:r>
      <w:r w:rsidR="004A7E51">
        <w:rPr>
          <w:rFonts w:cs="Calibri"/>
          <w:sz w:val="28"/>
          <w:szCs w:val="28"/>
        </w:rPr>
        <w:t xml:space="preserve"> </w:t>
      </w:r>
      <w:proofErr w:type="spellStart"/>
      <w:r w:rsidRPr="00135838">
        <w:rPr>
          <w:rFonts w:eastAsia="Calibri" w:cs="Calibri"/>
          <w:sz w:val="28"/>
          <w:szCs w:val="28"/>
        </w:rPr>
        <w:t>morgenAntal</w:t>
      </w:r>
      <w:proofErr w:type="spellEnd"/>
      <w:r w:rsidRPr="00135838">
        <w:rPr>
          <w:rFonts w:eastAsia="Calibri" w:cs="Calibri"/>
          <w:sz w:val="28"/>
          <w:szCs w:val="28"/>
        </w:rPr>
        <w:t xml:space="preserve">, </w:t>
      </w:r>
      <w:proofErr w:type="spellStart"/>
      <w:r w:rsidRPr="00135838">
        <w:rPr>
          <w:rFonts w:eastAsia="Calibri" w:cs="Calibri"/>
          <w:sz w:val="28"/>
          <w:szCs w:val="28"/>
        </w:rPr>
        <w:t>middagAntal</w:t>
      </w:r>
      <w:proofErr w:type="spellEnd"/>
      <w:r w:rsidRPr="00135838">
        <w:rPr>
          <w:rFonts w:eastAsia="Calibri" w:cs="Calibri"/>
          <w:sz w:val="28"/>
          <w:szCs w:val="28"/>
        </w:rPr>
        <w:t xml:space="preserve">, </w:t>
      </w:r>
      <w:proofErr w:type="spellStart"/>
      <w:r w:rsidRPr="00135838">
        <w:rPr>
          <w:rFonts w:eastAsia="Calibri" w:cs="Calibri"/>
          <w:sz w:val="28"/>
          <w:szCs w:val="28"/>
        </w:rPr>
        <w:t>aftenAntal</w:t>
      </w:r>
      <w:proofErr w:type="spellEnd"/>
      <w:r w:rsidRPr="00135838">
        <w:rPr>
          <w:rFonts w:eastAsia="Calibri" w:cs="Calibri"/>
          <w:sz w:val="28"/>
          <w:szCs w:val="28"/>
        </w:rPr>
        <w:t xml:space="preserve">, </w:t>
      </w:r>
      <w:proofErr w:type="spellStart"/>
      <w:r w:rsidRPr="00135838">
        <w:rPr>
          <w:rFonts w:eastAsia="Calibri" w:cs="Calibri"/>
          <w:sz w:val="28"/>
          <w:szCs w:val="28"/>
        </w:rPr>
        <w:t>natAntal</w:t>
      </w:r>
      <w:proofErr w:type="spellEnd"/>
      <w:r w:rsidRPr="00135838">
        <w:rPr>
          <w:rFonts w:eastAsia="Calibri" w:cs="Calibri"/>
          <w:sz w:val="28"/>
          <w:szCs w:val="28"/>
        </w:rPr>
        <w:t>)</w:t>
      </w:r>
    </w:p>
    <w:p w14:paraId="0049458C" w14:textId="77777777" w:rsidR="007B305A" w:rsidRDefault="007B305A" w:rsidP="007B305A">
      <w:pPr>
        <w:rPr>
          <w:rFonts w:eastAsia="Calibri" w:cs="Calibri"/>
          <w:sz w:val="28"/>
          <w:szCs w:val="28"/>
        </w:rPr>
      </w:pPr>
    </w:p>
    <w:p w14:paraId="2F5F48B1" w14:textId="66196905" w:rsidR="007B305A" w:rsidRDefault="007B305A" w:rsidP="007B305A">
      <w:pPr>
        <w:rPr>
          <w:rFonts w:eastAsia="Calibri" w:cs="Calibri"/>
          <w:szCs w:val="24"/>
        </w:rPr>
      </w:pPr>
      <w:proofErr w:type="spellStart"/>
      <w:r w:rsidRPr="52A7A5BD">
        <w:rPr>
          <w:rFonts w:eastAsia="Calibri" w:cs="Calibri"/>
          <w:b/>
          <w:bCs/>
          <w:szCs w:val="24"/>
        </w:rPr>
        <w:t>Precondition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proofErr w:type="spellStart"/>
      <w:r w:rsidRPr="52A7A5BD">
        <w:rPr>
          <w:rFonts w:eastAsia="Calibri" w:cs="Calibri"/>
          <w:szCs w:val="24"/>
        </w:rPr>
        <w:t>startDen</w:t>
      </w:r>
      <w:proofErr w:type="spellEnd"/>
      <w:r w:rsidRPr="52A7A5BD">
        <w:rPr>
          <w:rFonts w:eastAsia="Calibri" w:cs="Calibri"/>
          <w:szCs w:val="24"/>
        </w:rPr>
        <w:t xml:space="preserve"> </w:t>
      </w:r>
      <w:r w:rsidR="001427C0">
        <w:rPr>
          <w:rFonts w:eastAsia="Calibri" w:cs="Calibri"/>
          <w:szCs w:val="24"/>
        </w:rPr>
        <w:t>&lt;</w:t>
      </w:r>
      <w:r w:rsidRPr="52A7A5BD">
        <w:rPr>
          <w:rFonts w:eastAsia="Calibri" w:cs="Calibri"/>
          <w:szCs w:val="24"/>
        </w:rPr>
        <w:t xml:space="preserve"> </w:t>
      </w:r>
      <w:proofErr w:type="spellStart"/>
      <w:r w:rsidRPr="52A7A5BD">
        <w:rPr>
          <w:rFonts w:eastAsia="Calibri" w:cs="Calibri"/>
          <w:szCs w:val="24"/>
        </w:rPr>
        <w:t>slutDen</w:t>
      </w:r>
      <w:proofErr w:type="spellEnd"/>
      <w:r>
        <w:br/>
      </w:r>
      <w:proofErr w:type="spellStart"/>
      <w:r w:rsidRPr="52A7A5BD">
        <w:rPr>
          <w:rFonts w:eastAsia="Calibri" w:cs="Calibri"/>
          <w:b/>
          <w:bCs/>
          <w:szCs w:val="24"/>
        </w:rPr>
        <w:t>Precondition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r w:rsidR="001427C0" w:rsidRPr="001427C0">
        <w:t xml:space="preserve">0 &lt; </w:t>
      </w:r>
      <w:proofErr w:type="gramStart"/>
      <w:r w:rsidRPr="001427C0">
        <w:t>sum(</w:t>
      </w:r>
      <w:proofErr w:type="spellStart"/>
      <w:proofErr w:type="gramEnd"/>
      <w:r w:rsidRPr="001427C0">
        <w:t>morgenAntal</w:t>
      </w:r>
      <w:proofErr w:type="spellEnd"/>
      <w:r w:rsidRPr="001427C0">
        <w:t xml:space="preserve">, </w:t>
      </w:r>
      <w:proofErr w:type="spellStart"/>
      <w:r w:rsidRPr="001427C0">
        <w:t>middagAntal</w:t>
      </w:r>
      <w:proofErr w:type="spellEnd"/>
      <w:r w:rsidRPr="001427C0">
        <w:t xml:space="preserve">, </w:t>
      </w:r>
      <w:proofErr w:type="spellStart"/>
      <w:r w:rsidRPr="001427C0">
        <w:t>aftenAntal</w:t>
      </w:r>
      <w:proofErr w:type="spellEnd"/>
      <w:r w:rsidRPr="001427C0">
        <w:t xml:space="preserve">, </w:t>
      </w:r>
      <w:proofErr w:type="spellStart"/>
      <w:r w:rsidRPr="001427C0">
        <w:t>natAntal</w:t>
      </w:r>
      <w:proofErr w:type="spellEnd"/>
      <w:r w:rsidRPr="001427C0">
        <w:t>) &lt;= 4</w:t>
      </w:r>
      <w:r w:rsidR="00567DA6" w:rsidRPr="001427C0">
        <w:t xml:space="preserve">  </w:t>
      </w:r>
      <w:r w:rsidRPr="001427C0">
        <w:br/>
      </w:r>
      <w:proofErr w:type="spellStart"/>
      <w:r w:rsidRPr="52A7A5BD">
        <w:rPr>
          <w:rFonts w:eastAsia="Calibri" w:cs="Calibri"/>
          <w:b/>
          <w:bCs/>
          <w:szCs w:val="24"/>
        </w:rPr>
        <w:t>Precondition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r w:rsidRPr="52A7A5BD">
        <w:rPr>
          <w:rFonts w:eastAsia="Calibri" w:cs="Calibri"/>
          <w:szCs w:val="24"/>
        </w:rPr>
        <w:t>*antal &gt; 0</w:t>
      </w:r>
      <w:r>
        <w:br/>
      </w:r>
      <w:proofErr w:type="spellStart"/>
      <w:r w:rsidRPr="52A7A5BD">
        <w:rPr>
          <w:rFonts w:eastAsia="Calibri" w:cs="Calibri"/>
          <w:b/>
          <w:bCs/>
          <w:szCs w:val="24"/>
        </w:rPr>
        <w:t>Precondition</w:t>
      </w:r>
      <w:proofErr w:type="spellEnd"/>
      <w:r w:rsidRPr="52A7A5BD">
        <w:rPr>
          <w:rFonts w:eastAsia="Calibri" w:cs="Calibri"/>
          <w:b/>
          <w:bCs/>
          <w:szCs w:val="24"/>
        </w:rPr>
        <w:t>:</w:t>
      </w:r>
      <w:r w:rsidR="001A1A0B">
        <w:rPr>
          <w:rFonts w:eastAsia="Calibri" w:cs="Calibri"/>
          <w:b/>
          <w:bCs/>
          <w:szCs w:val="24"/>
        </w:rPr>
        <w:t xml:space="preserve"> </w:t>
      </w:r>
      <w:proofErr w:type="spellStart"/>
      <w:r w:rsidR="001A1A0B">
        <w:rPr>
          <w:rFonts w:eastAsia="Calibri" w:cs="Calibri"/>
          <w:szCs w:val="24"/>
        </w:rPr>
        <w:t>startDen</w:t>
      </w:r>
      <w:proofErr w:type="spellEnd"/>
      <w:r w:rsidR="001A1A0B">
        <w:rPr>
          <w:rFonts w:eastAsia="Calibri" w:cs="Calibri"/>
          <w:szCs w:val="24"/>
        </w:rPr>
        <w:t xml:space="preserve">, </w:t>
      </w:r>
      <w:proofErr w:type="spellStart"/>
      <w:r w:rsidR="001A1A0B">
        <w:rPr>
          <w:rFonts w:eastAsia="Calibri" w:cs="Calibri"/>
          <w:szCs w:val="24"/>
        </w:rPr>
        <w:t>slutDen</w:t>
      </w:r>
      <w:proofErr w:type="spellEnd"/>
      <w:r w:rsidR="001A1A0B">
        <w:rPr>
          <w:rFonts w:eastAsia="Calibri" w:cs="Calibri"/>
          <w:szCs w:val="24"/>
        </w:rPr>
        <w:t xml:space="preserve">, </w:t>
      </w:r>
      <w:r w:rsidRPr="52A7A5BD">
        <w:rPr>
          <w:rFonts w:eastAsia="Calibri" w:cs="Calibri"/>
          <w:szCs w:val="24"/>
        </w:rPr>
        <w:t>patient</w:t>
      </w:r>
      <w:r w:rsidR="001A1A0B">
        <w:rPr>
          <w:rFonts w:eastAsia="Calibri" w:cs="Calibri"/>
          <w:szCs w:val="24"/>
        </w:rPr>
        <w:t xml:space="preserve">, </w:t>
      </w:r>
      <w:proofErr w:type="spellStart"/>
      <w:r w:rsidR="001A1A0B">
        <w:rPr>
          <w:rFonts w:eastAsia="Calibri" w:cs="Calibri"/>
          <w:szCs w:val="24"/>
        </w:rPr>
        <w:t>laegemiddel</w:t>
      </w:r>
      <w:proofErr w:type="spellEnd"/>
      <w:r w:rsidRPr="52A7A5BD">
        <w:rPr>
          <w:rFonts w:eastAsia="Calibri" w:cs="Calibri"/>
          <w:szCs w:val="24"/>
        </w:rPr>
        <w:t xml:space="preserve"> != </w:t>
      </w:r>
      <w:proofErr w:type="spellStart"/>
      <w:r w:rsidRPr="52A7A5BD">
        <w:rPr>
          <w:rFonts w:eastAsia="Calibri" w:cs="Calibri"/>
          <w:szCs w:val="24"/>
        </w:rPr>
        <w:t>null</w:t>
      </w:r>
      <w:proofErr w:type="spellEnd"/>
      <w:r>
        <w:br/>
      </w:r>
      <w:proofErr w:type="spellStart"/>
      <w:r w:rsidRPr="52A7A5BD">
        <w:rPr>
          <w:rFonts w:eastAsia="Calibri" w:cs="Calibri"/>
          <w:b/>
          <w:bCs/>
          <w:szCs w:val="24"/>
        </w:rPr>
        <w:t>Postcondition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r w:rsidRPr="52A7A5BD">
        <w:rPr>
          <w:rFonts w:eastAsia="Calibri" w:cs="Calibri"/>
          <w:szCs w:val="24"/>
        </w:rPr>
        <w:t xml:space="preserve">daglig fast ordination er oprettet og tilknyttet patient </w:t>
      </w:r>
      <w:r>
        <w:br/>
      </w:r>
      <w:proofErr w:type="spellStart"/>
      <w:r w:rsidRPr="52A7A5BD">
        <w:rPr>
          <w:rFonts w:eastAsia="Calibri" w:cs="Calibri"/>
          <w:b/>
          <w:bCs/>
          <w:szCs w:val="24"/>
        </w:rPr>
        <w:t>Exceptions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r w:rsidRPr="52A7A5BD">
        <w:rPr>
          <w:rFonts w:eastAsia="Calibri" w:cs="Calibri"/>
          <w:szCs w:val="24"/>
        </w:rPr>
        <w:t>illegal arguments: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3A2624" w14:paraId="3FB049B4" w14:textId="77777777" w:rsidTr="009457FD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78A576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705849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Input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F7E01C" w14:textId="751B954E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Forvente</w:t>
            </w:r>
            <w:r w:rsidR="004E37DC">
              <w:rPr>
                <w:sz w:val="26"/>
                <w:szCs w:val="26"/>
                <w:lang w:val="da-DK"/>
              </w:rPr>
              <w:t>t</w:t>
            </w:r>
            <w:r>
              <w:rPr>
                <w:sz w:val="26"/>
                <w:szCs w:val="26"/>
                <w:lang/>
              </w:rPr>
              <w:t xml:space="preserve"> resultat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5D41C1" w14:textId="7730CF62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Faktisk resultat</w:t>
            </w:r>
          </w:p>
        </w:tc>
      </w:tr>
      <w:tr w:rsidR="003A2624" w14:paraId="752C67E9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0847E5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 #1 Gyldigt input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BAFD4C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01-09-2019, 17-09-2019,</w:t>
            </w:r>
          </w:p>
          <w:p w14:paraId="0994360A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{1,0.5,0.5,2}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E9C0A1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Ok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8F8D4C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Ok</w:t>
            </w:r>
          </w:p>
        </w:tc>
      </w:tr>
      <w:tr w:rsidR="003A2624" w:rsidRPr="00972040" w14:paraId="256D6B83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9B448A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 #2 Startdato er sat efter slutdato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A13561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17-09-2019, 01-09-2019</w:t>
            </w:r>
          </w:p>
          <w:p w14:paraId="61899C82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{1,0.5,0.5,2}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4611FF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2D5D9E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 - Startdato kan ikke være efter slutdato</w:t>
            </w:r>
          </w:p>
        </w:tc>
      </w:tr>
      <w:tr w:rsidR="003A2624" w:rsidRPr="00972040" w14:paraId="752FF6B3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C256C1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 #3 Negativ enhed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8725F8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17-09-2019, 01-09-2019</w:t>
            </w:r>
          </w:p>
          <w:p w14:paraId="26C87EAD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{-1,0.5,0.5,2}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B075AE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9F9550" w14:textId="33AC5B6F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 – Dosis skal være et positivt talt</w:t>
            </w:r>
          </w:p>
        </w:tc>
      </w:tr>
      <w:tr w:rsidR="003A2624" w:rsidRPr="00972040" w14:paraId="51E69A12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182CA9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 #4 Samlet enhed er over fire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761E25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17-09-2019, 01-09-2019</w:t>
            </w:r>
          </w:p>
          <w:p w14:paraId="0C6F479D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{3,0.5,0.5,2}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1B012B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088BC3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 – Samlet dosis er over 4</w:t>
            </w:r>
          </w:p>
        </w:tc>
      </w:tr>
      <w:tr w:rsidR="003A2624" w:rsidRPr="00972040" w14:paraId="61CDE09C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B18367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0AB83F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4B1AB5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4C7915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</w:p>
        </w:tc>
      </w:tr>
      <w:tr w:rsidR="003A2624" w:rsidRPr="00972040" w14:paraId="584425E4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2EB38A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AA7A11" w14:textId="77777777" w:rsidR="003A2624" w:rsidRDefault="003A2624" w:rsidP="009457FD">
            <w:pPr>
              <w:rPr>
                <w:sz w:val="26"/>
                <w:szCs w:val="26"/>
                <w:lang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19BC36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563BE3" w14:textId="77777777" w:rsidR="003A2624" w:rsidRDefault="003A2624" w:rsidP="009457FD">
            <w:pPr>
              <w:pStyle w:val="TableContents"/>
              <w:rPr>
                <w:sz w:val="26"/>
                <w:szCs w:val="26"/>
                <w:lang/>
              </w:rPr>
            </w:pPr>
          </w:p>
        </w:tc>
      </w:tr>
    </w:tbl>
    <w:p w14:paraId="1A0B30EF" w14:textId="63D85D47" w:rsidR="007B305A" w:rsidRDefault="007B305A" w:rsidP="007B305A"/>
    <w:p w14:paraId="3477C06C" w14:textId="4C0449FA" w:rsidR="007B305A" w:rsidRDefault="007B305A" w:rsidP="001759DE">
      <w:pPr>
        <w:pStyle w:val="Overskrift2"/>
      </w:pPr>
      <w:bookmarkStart w:id="4" w:name="_Toc19693976"/>
      <w:r w:rsidRPr="52A7A5BD">
        <w:rPr>
          <w:b/>
          <w:bCs/>
        </w:rPr>
        <w:lastRenderedPageBreak/>
        <w:t xml:space="preserve">Metode: </w:t>
      </w:r>
      <w:r w:rsidR="001759DE" w:rsidRPr="52A7A5BD">
        <w:t>opretDagligSkaevOrdination</w:t>
      </w:r>
      <w:bookmarkEnd w:id="4"/>
    </w:p>
    <w:p w14:paraId="711DBAFC" w14:textId="77777777" w:rsidR="007B305A" w:rsidRPr="0052482A" w:rsidRDefault="007B305A" w:rsidP="007B305A">
      <w:pPr>
        <w:rPr>
          <w:sz w:val="28"/>
          <w:szCs w:val="28"/>
        </w:rPr>
      </w:pPr>
      <w:proofErr w:type="spellStart"/>
      <w:proofErr w:type="gramStart"/>
      <w:r w:rsidRPr="0052482A">
        <w:rPr>
          <w:rFonts w:eastAsia="Calibri" w:cs="Calibri"/>
          <w:sz w:val="28"/>
          <w:szCs w:val="28"/>
        </w:rPr>
        <w:t>opretDagligSkaevOrdination</w:t>
      </w:r>
      <w:proofErr w:type="spellEnd"/>
      <w:r w:rsidRPr="0052482A">
        <w:rPr>
          <w:rFonts w:eastAsia="Calibri" w:cs="Calibri"/>
          <w:sz w:val="28"/>
          <w:szCs w:val="28"/>
        </w:rPr>
        <w:t>(</w:t>
      </w:r>
      <w:proofErr w:type="spellStart"/>
      <w:proofErr w:type="gramEnd"/>
      <w:r w:rsidRPr="0052482A">
        <w:rPr>
          <w:rFonts w:eastAsia="Calibri" w:cs="Calibri"/>
          <w:sz w:val="28"/>
          <w:szCs w:val="28"/>
        </w:rPr>
        <w:t>startDen</w:t>
      </w:r>
      <w:proofErr w:type="spellEnd"/>
      <w:r w:rsidRPr="0052482A">
        <w:rPr>
          <w:rFonts w:eastAsia="Calibri" w:cs="Calibri"/>
          <w:sz w:val="28"/>
          <w:szCs w:val="28"/>
        </w:rPr>
        <w:t xml:space="preserve">, </w:t>
      </w:r>
      <w:proofErr w:type="spellStart"/>
      <w:r w:rsidRPr="0052482A">
        <w:rPr>
          <w:rFonts w:eastAsia="Calibri" w:cs="Calibri"/>
          <w:sz w:val="28"/>
          <w:szCs w:val="28"/>
        </w:rPr>
        <w:t>slutDen</w:t>
      </w:r>
      <w:proofErr w:type="spellEnd"/>
      <w:r w:rsidRPr="0052482A">
        <w:rPr>
          <w:rFonts w:eastAsia="Calibri" w:cs="Calibri"/>
          <w:sz w:val="28"/>
          <w:szCs w:val="28"/>
        </w:rPr>
        <w:t xml:space="preserve">, patient, </w:t>
      </w:r>
      <w:proofErr w:type="spellStart"/>
      <w:r w:rsidRPr="0052482A">
        <w:rPr>
          <w:rFonts w:eastAsia="Calibri" w:cs="Calibri"/>
          <w:sz w:val="28"/>
          <w:szCs w:val="28"/>
        </w:rPr>
        <w:t>laegemiddel</w:t>
      </w:r>
      <w:proofErr w:type="spellEnd"/>
      <w:r w:rsidRPr="0052482A">
        <w:rPr>
          <w:rFonts w:eastAsia="Calibri" w:cs="Calibri"/>
          <w:sz w:val="28"/>
          <w:szCs w:val="28"/>
        </w:rPr>
        <w:t xml:space="preserve">, </w:t>
      </w:r>
      <w:proofErr w:type="spellStart"/>
      <w:r w:rsidRPr="0052482A">
        <w:rPr>
          <w:rFonts w:eastAsia="Calibri" w:cs="Calibri"/>
          <w:sz w:val="28"/>
          <w:szCs w:val="28"/>
        </w:rPr>
        <w:t>klokkeSlet</w:t>
      </w:r>
      <w:proofErr w:type="spellEnd"/>
      <w:r w:rsidRPr="0052482A">
        <w:rPr>
          <w:rFonts w:eastAsia="Calibri" w:cs="Calibri"/>
          <w:sz w:val="28"/>
          <w:szCs w:val="28"/>
        </w:rPr>
        <w:t xml:space="preserve">, </w:t>
      </w:r>
      <w:proofErr w:type="spellStart"/>
      <w:r w:rsidRPr="0052482A">
        <w:rPr>
          <w:rFonts w:eastAsia="Calibri" w:cs="Calibri"/>
          <w:sz w:val="28"/>
          <w:szCs w:val="28"/>
        </w:rPr>
        <w:t>antalEnheder</w:t>
      </w:r>
      <w:proofErr w:type="spellEnd"/>
      <w:r w:rsidRPr="0052482A">
        <w:rPr>
          <w:rFonts w:eastAsia="Calibri" w:cs="Calibri"/>
          <w:sz w:val="28"/>
          <w:szCs w:val="28"/>
        </w:rPr>
        <w:t>)</w:t>
      </w:r>
    </w:p>
    <w:p w14:paraId="1C9B47E4" w14:textId="77777777" w:rsidR="007B305A" w:rsidRDefault="007B305A" w:rsidP="007B305A">
      <w:pPr>
        <w:rPr>
          <w:rFonts w:eastAsia="Calibri" w:cs="Calibri"/>
          <w:sz w:val="28"/>
          <w:szCs w:val="28"/>
        </w:rPr>
      </w:pPr>
    </w:p>
    <w:p w14:paraId="2FFEACCD" w14:textId="20340DCC" w:rsidR="007B305A" w:rsidRPr="0005265F" w:rsidRDefault="007B305A" w:rsidP="007B305A">
      <w:pPr>
        <w:rPr>
          <w:rFonts w:eastAsia="Calibri" w:cs="Calibri"/>
          <w:szCs w:val="24"/>
        </w:rPr>
      </w:pPr>
      <w:proofErr w:type="spellStart"/>
      <w:r w:rsidRPr="52A7A5BD">
        <w:rPr>
          <w:rFonts w:eastAsia="Calibri" w:cs="Calibri"/>
          <w:b/>
          <w:bCs/>
          <w:szCs w:val="24"/>
        </w:rPr>
        <w:t>Precondition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proofErr w:type="spellStart"/>
      <w:r w:rsidRPr="52A7A5BD">
        <w:rPr>
          <w:rFonts w:eastAsia="Calibri" w:cs="Calibri"/>
          <w:szCs w:val="24"/>
        </w:rPr>
        <w:t>startDen</w:t>
      </w:r>
      <w:proofErr w:type="spellEnd"/>
      <w:r w:rsidRPr="52A7A5BD">
        <w:rPr>
          <w:rFonts w:eastAsia="Calibri" w:cs="Calibri"/>
          <w:szCs w:val="24"/>
        </w:rPr>
        <w:t xml:space="preserve"> </w:t>
      </w:r>
      <w:r w:rsidR="008C0909">
        <w:rPr>
          <w:rFonts w:eastAsia="Calibri" w:cs="Calibri"/>
          <w:szCs w:val="24"/>
        </w:rPr>
        <w:t>&lt;</w:t>
      </w:r>
      <w:r w:rsidRPr="52A7A5BD">
        <w:rPr>
          <w:rFonts w:eastAsia="Calibri" w:cs="Calibri"/>
          <w:szCs w:val="24"/>
        </w:rPr>
        <w:t xml:space="preserve"> </w:t>
      </w:r>
      <w:proofErr w:type="spellStart"/>
      <w:r w:rsidRPr="52A7A5BD">
        <w:rPr>
          <w:rFonts w:eastAsia="Calibri" w:cs="Calibri"/>
          <w:szCs w:val="24"/>
        </w:rPr>
        <w:t>slutDen</w:t>
      </w:r>
      <w:proofErr w:type="spellEnd"/>
      <w:r>
        <w:br/>
      </w:r>
      <w:proofErr w:type="spellStart"/>
      <w:r w:rsidRPr="52A7A5BD">
        <w:rPr>
          <w:rFonts w:eastAsia="Calibri" w:cs="Calibri"/>
          <w:b/>
          <w:bCs/>
          <w:szCs w:val="24"/>
        </w:rPr>
        <w:t>Precondition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proofErr w:type="gramStart"/>
      <w:r w:rsidRPr="52A7A5BD">
        <w:rPr>
          <w:rFonts w:eastAsia="Calibri" w:cs="Calibri"/>
          <w:b/>
          <w:bCs/>
          <w:szCs w:val="24"/>
        </w:rPr>
        <w:t>len(</w:t>
      </w:r>
      <w:proofErr w:type="spellStart"/>
      <w:proofErr w:type="gramEnd"/>
      <w:r w:rsidRPr="0052482A">
        <w:rPr>
          <w:rFonts w:eastAsia="Calibri" w:cs="Calibri"/>
          <w:szCs w:val="24"/>
        </w:rPr>
        <w:t>antalEnheder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 ) = len(</w:t>
      </w:r>
      <w:proofErr w:type="spellStart"/>
      <w:r w:rsidRPr="0052482A">
        <w:rPr>
          <w:rFonts w:eastAsia="Calibri" w:cs="Calibri"/>
          <w:szCs w:val="24"/>
        </w:rPr>
        <w:t>klokkeSlet</w:t>
      </w:r>
      <w:proofErr w:type="spellEnd"/>
      <w:r w:rsidRPr="52A7A5BD">
        <w:rPr>
          <w:rFonts w:eastAsia="Calibri" w:cs="Calibri"/>
          <w:b/>
          <w:bCs/>
          <w:szCs w:val="24"/>
        </w:rPr>
        <w:t>)</w:t>
      </w:r>
      <w:r>
        <w:br/>
      </w:r>
      <w:proofErr w:type="spellStart"/>
      <w:r w:rsidRPr="52A7A5BD">
        <w:rPr>
          <w:rFonts w:eastAsia="Calibri" w:cs="Calibri"/>
          <w:b/>
          <w:bCs/>
          <w:szCs w:val="24"/>
        </w:rPr>
        <w:t>Precondition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proofErr w:type="spellStart"/>
      <w:r w:rsidR="006A2A91">
        <w:rPr>
          <w:rFonts w:eastAsia="Calibri" w:cs="Calibri"/>
          <w:szCs w:val="24"/>
        </w:rPr>
        <w:t>startDen</w:t>
      </w:r>
      <w:proofErr w:type="spellEnd"/>
      <w:r w:rsidR="006A2A91">
        <w:rPr>
          <w:rFonts w:eastAsia="Calibri" w:cs="Calibri"/>
          <w:szCs w:val="24"/>
        </w:rPr>
        <w:t xml:space="preserve">, </w:t>
      </w:r>
      <w:proofErr w:type="spellStart"/>
      <w:r w:rsidR="006A2A91">
        <w:rPr>
          <w:rFonts w:eastAsia="Calibri" w:cs="Calibri"/>
          <w:szCs w:val="24"/>
        </w:rPr>
        <w:t>slutDen</w:t>
      </w:r>
      <w:proofErr w:type="spellEnd"/>
      <w:r w:rsidR="006A2A91">
        <w:rPr>
          <w:rFonts w:eastAsia="Calibri" w:cs="Calibri"/>
          <w:szCs w:val="24"/>
        </w:rPr>
        <w:t xml:space="preserve">, </w:t>
      </w:r>
      <w:r w:rsidR="006A2A91" w:rsidRPr="52A7A5BD">
        <w:rPr>
          <w:rFonts w:eastAsia="Calibri" w:cs="Calibri"/>
          <w:szCs w:val="24"/>
        </w:rPr>
        <w:t>patient</w:t>
      </w:r>
      <w:r w:rsidR="006A2A91">
        <w:rPr>
          <w:rFonts w:eastAsia="Calibri" w:cs="Calibri"/>
          <w:szCs w:val="24"/>
        </w:rPr>
        <w:t xml:space="preserve">, </w:t>
      </w:r>
      <w:proofErr w:type="spellStart"/>
      <w:r w:rsidR="006A2A91">
        <w:rPr>
          <w:rFonts w:eastAsia="Calibri" w:cs="Calibri"/>
          <w:szCs w:val="24"/>
        </w:rPr>
        <w:t>laegemiddel</w:t>
      </w:r>
      <w:proofErr w:type="spellEnd"/>
      <w:r w:rsidR="006A2A91" w:rsidRPr="52A7A5BD">
        <w:rPr>
          <w:rFonts w:eastAsia="Calibri" w:cs="Calibri"/>
          <w:szCs w:val="24"/>
        </w:rPr>
        <w:t xml:space="preserve"> != </w:t>
      </w:r>
      <w:proofErr w:type="spellStart"/>
      <w:r w:rsidR="006A2A91" w:rsidRPr="52A7A5BD">
        <w:rPr>
          <w:rFonts w:eastAsia="Calibri" w:cs="Calibri"/>
          <w:szCs w:val="24"/>
        </w:rPr>
        <w:t>null</w:t>
      </w:r>
      <w:proofErr w:type="spellEnd"/>
      <w:r>
        <w:br/>
      </w:r>
      <w:proofErr w:type="spellStart"/>
      <w:r w:rsidRPr="52A7A5BD">
        <w:rPr>
          <w:rFonts w:eastAsia="Calibri" w:cs="Calibri"/>
          <w:b/>
          <w:bCs/>
          <w:szCs w:val="24"/>
        </w:rPr>
        <w:t>Postcondition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r w:rsidRPr="52A7A5BD">
        <w:rPr>
          <w:rFonts w:eastAsia="Calibri" w:cs="Calibri"/>
          <w:szCs w:val="24"/>
        </w:rPr>
        <w:t xml:space="preserve">daglig fast skæv er oprettet og tilknyttet patient </w:t>
      </w:r>
      <w:r>
        <w:br/>
      </w:r>
      <w:proofErr w:type="spellStart"/>
      <w:r w:rsidRPr="52A7A5BD">
        <w:rPr>
          <w:rFonts w:eastAsia="Calibri" w:cs="Calibri"/>
          <w:b/>
          <w:bCs/>
          <w:szCs w:val="24"/>
        </w:rPr>
        <w:t>Exceptions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r w:rsidRPr="52A7A5BD">
        <w:rPr>
          <w:rFonts w:eastAsia="Calibri" w:cs="Calibri"/>
          <w:szCs w:val="24"/>
        </w:rPr>
        <w:t>illegal arguments: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5265F" w14:paraId="50473E58" w14:textId="77777777" w:rsidTr="009457FD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D33CDF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D3048F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Input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62E214" w14:textId="7C656AB1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Forvente</w:t>
            </w:r>
            <w:r w:rsidR="004E37DC">
              <w:rPr>
                <w:sz w:val="26"/>
                <w:szCs w:val="26"/>
                <w:lang w:val="da-DK"/>
              </w:rPr>
              <w:t>t</w:t>
            </w:r>
            <w:r>
              <w:rPr>
                <w:sz w:val="26"/>
                <w:szCs w:val="26"/>
                <w:lang/>
              </w:rPr>
              <w:t xml:space="preserve"> resultat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87E41F" w14:textId="59BB080D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Faktisk resultat</w:t>
            </w:r>
          </w:p>
        </w:tc>
      </w:tr>
      <w:tr w:rsidR="0005265F" w14:paraId="2D5D5B00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2FA1F0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 #1 Gyldigt input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646A93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01-09-2019, 17-09-2019,</w:t>
            </w:r>
          </w:p>
          <w:p w14:paraId="455962F1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 xml:space="preserve">{10:50}, {2}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3593B7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Ok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7096FE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Ok</w:t>
            </w:r>
          </w:p>
        </w:tc>
      </w:tr>
      <w:tr w:rsidR="0005265F" w:rsidRPr="00972040" w14:paraId="15040875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78E8D6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 #2 Startdato er sat efter slutdato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8951C7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 xml:space="preserve">17-09-2019, 01-09-2019, </w:t>
            </w:r>
          </w:p>
          <w:p w14:paraId="1D1318D6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 xml:space="preserve">{10:50}, {2}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AC7F8B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A5BB01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 - Startdato kan ikke være efter slutdato</w:t>
            </w:r>
          </w:p>
        </w:tc>
      </w:tr>
      <w:tr w:rsidR="0005265F" w:rsidRPr="00972040" w14:paraId="3568D80B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C52F84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 #3 Ugyldig dato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BCD1F0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 xml:space="preserve"> 01-09-2019, 17-09-2019,</w:t>
            </w:r>
          </w:p>
          <w:p w14:paraId="17CECF1D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 xml:space="preserve">{42:00}, {2}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EC46BA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623A71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 – Klokketslet er ikke korrekt angivet</w:t>
            </w:r>
          </w:p>
        </w:tc>
      </w:tr>
      <w:tr w:rsidR="0005265F" w:rsidRPr="00972040" w14:paraId="384922A5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34F36B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 #4 Mindst en mængde er negativ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6B060C" w14:textId="77777777" w:rsidR="0005265F" w:rsidRDefault="0005265F" w:rsidP="009457FD">
            <w:pPr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01-09-2019, 17-09-2019,</w:t>
            </w:r>
          </w:p>
          <w:p w14:paraId="68D3BA59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 xml:space="preserve">{10:50}, {-1}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A0C6D2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 xml:space="preserve">Fejl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F81BA3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 – negativ enhed eller enhed sat på nul fundet</w:t>
            </w:r>
          </w:p>
        </w:tc>
      </w:tr>
      <w:tr w:rsidR="0005265F" w:rsidRPr="00972040" w14:paraId="6FC5A9B5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C2D307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 #5 Mindst en mængde er nul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6B180" w14:textId="77777777" w:rsidR="0005265F" w:rsidRDefault="0005265F" w:rsidP="009457FD">
            <w:pPr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01-09-2019, 17-09-2019,</w:t>
            </w:r>
          </w:p>
          <w:p w14:paraId="08743BF1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 xml:space="preserve">{10:50}, {0}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2C481E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 (sidenote 1)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D79040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 – negativ enhed eller enhed sat på nul fundet</w:t>
            </w:r>
          </w:p>
        </w:tc>
      </w:tr>
      <w:tr w:rsidR="0005265F" w:rsidRPr="00972040" w14:paraId="73F01209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0C8961" w14:textId="3667BB27" w:rsidR="0005265F" w:rsidRPr="00AE369D" w:rsidRDefault="0005265F" w:rsidP="009457FD">
            <w:pPr>
              <w:pStyle w:val="TableContents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/>
              </w:rPr>
              <w:t>Test #6 Der er flere a</w:t>
            </w:r>
            <w:r w:rsidR="00AE369D">
              <w:rPr>
                <w:sz w:val="26"/>
                <w:szCs w:val="26"/>
                <w:lang w:val="da-DK"/>
              </w:rPr>
              <w:t xml:space="preserve">f </w:t>
            </w:r>
            <w:r w:rsidR="00AE369D">
              <w:rPr>
                <w:sz w:val="26"/>
                <w:szCs w:val="26"/>
                <w:lang/>
              </w:rPr>
              <w:t>klokkeslæt</w:t>
            </w:r>
            <w:r w:rsidR="00AE369D">
              <w:rPr>
                <w:sz w:val="26"/>
                <w:szCs w:val="26"/>
                <w:lang w:val="da-DK"/>
              </w:rPr>
              <w:t xml:space="preserve"> end </w:t>
            </w:r>
            <w:proofErr w:type="spellStart"/>
            <w:r w:rsidR="009348DB">
              <w:rPr>
                <w:sz w:val="26"/>
                <w:szCs w:val="26"/>
                <w:lang w:val="da-DK"/>
              </w:rPr>
              <w:t>antalEnheder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FF1532" w14:textId="77777777" w:rsidR="0005265F" w:rsidRDefault="0005265F" w:rsidP="009457FD">
            <w:pPr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01-09-2019, 17-09-2019,</w:t>
            </w:r>
          </w:p>
          <w:p w14:paraId="38DCF987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 xml:space="preserve">{10:50, 14:20}, {0}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5D8C22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5B0E4" w14:textId="77777777" w:rsidR="0005265F" w:rsidRDefault="0005265F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N/A – Gui'en gør det ikke muligt</w:t>
            </w:r>
          </w:p>
        </w:tc>
      </w:tr>
    </w:tbl>
    <w:p w14:paraId="7A18E218" w14:textId="77777777" w:rsidR="007B305A" w:rsidRDefault="007B305A" w:rsidP="007B305A">
      <w:r>
        <w:br w:type="page"/>
      </w:r>
    </w:p>
    <w:p w14:paraId="27A6AF40" w14:textId="77777777" w:rsidR="007B305A" w:rsidRDefault="007B305A" w:rsidP="007B305A">
      <w:pPr>
        <w:rPr>
          <w:sz w:val="28"/>
          <w:szCs w:val="28"/>
        </w:rPr>
      </w:pPr>
    </w:p>
    <w:p w14:paraId="409DFFE5" w14:textId="77777777" w:rsidR="007B305A" w:rsidRDefault="007B305A" w:rsidP="007B305A">
      <w:pPr>
        <w:rPr>
          <w:rFonts w:eastAsia="Calibri" w:cs="Calibri"/>
          <w:szCs w:val="24"/>
        </w:rPr>
      </w:pPr>
    </w:p>
    <w:p w14:paraId="086EBF46" w14:textId="24DDB57B" w:rsidR="007B305A" w:rsidRDefault="007B305A" w:rsidP="004C6352">
      <w:pPr>
        <w:pStyle w:val="Overskrift2"/>
        <w:rPr>
          <w:sz w:val="28"/>
          <w:szCs w:val="28"/>
        </w:rPr>
      </w:pPr>
      <w:bookmarkStart w:id="5" w:name="_Toc19693977"/>
      <w:r w:rsidRPr="52A7A5BD">
        <w:rPr>
          <w:b/>
          <w:bCs/>
          <w:sz w:val="28"/>
          <w:szCs w:val="28"/>
        </w:rPr>
        <w:t xml:space="preserve">Metode: </w:t>
      </w:r>
      <w:r w:rsidR="004C6352" w:rsidRPr="52A7A5BD">
        <w:t>Controller.opretPNOrdination</w:t>
      </w:r>
      <w:bookmarkEnd w:id="5"/>
    </w:p>
    <w:p w14:paraId="1BAC940F" w14:textId="77777777" w:rsidR="007B305A" w:rsidRPr="0052482A" w:rsidRDefault="007B305A" w:rsidP="007B305A">
      <w:pPr>
        <w:rPr>
          <w:sz w:val="28"/>
          <w:szCs w:val="28"/>
        </w:rPr>
      </w:pPr>
      <w:proofErr w:type="spellStart"/>
      <w:r w:rsidRPr="0052482A">
        <w:rPr>
          <w:rFonts w:eastAsia="Calibri" w:cs="Calibri"/>
          <w:sz w:val="28"/>
          <w:szCs w:val="28"/>
        </w:rPr>
        <w:t>Controller.opretPNOrdination</w:t>
      </w:r>
      <w:proofErr w:type="spellEnd"/>
      <w:r w:rsidRPr="0052482A">
        <w:rPr>
          <w:rFonts w:eastAsia="Calibri" w:cs="Calibri"/>
          <w:sz w:val="28"/>
          <w:szCs w:val="28"/>
        </w:rPr>
        <w:t>(</w:t>
      </w:r>
      <w:proofErr w:type="spellStart"/>
      <w:r w:rsidRPr="0052482A">
        <w:rPr>
          <w:rFonts w:eastAsia="Calibri" w:cs="Calibri"/>
          <w:sz w:val="28"/>
          <w:szCs w:val="28"/>
        </w:rPr>
        <w:t>startDen</w:t>
      </w:r>
      <w:proofErr w:type="spellEnd"/>
      <w:r w:rsidRPr="0052482A">
        <w:rPr>
          <w:rFonts w:eastAsia="Calibri" w:cs="Calibri"/>
          <w:sz w:val="28"/>
          <w:szCs w:val="28"/>
        </w:rPr>
        <w:t xml:space="preserve">, </w:t>
      </w:r>
      <w:proofErr w:type="spellStart"/>
      <w:r w:rsidRPr="0052482A">
        <w:rPr>
          <w:rFonts w:eastAsia="Calibri" w:cs="Calibri"/>
          <w:sz w:val="28"/>
          <w:szCs w:val="28"/>
        </w:rPr>
        <w:t>slutDen</w:t>
      </w:r>
      <w:proofErr w:type="spellEnd"/>
      <w:r w:rsidRPr="0052482A">
        <w:rPr>
          <w:rFonts w:eastAsia="Calibri" w:cs="Calibri"/>
          <w:sz w:val="28"/>
          <w:szCs w:val="28"/>
        </w:rPr>
        <w:t xml:space="preserve">, patient, </w:t>
      </w:r>
      <w:proofErr w:type="spellStart"/>
      <w:r w:rsidRPr="0052482A">
        <w:rPr>
          <w:rFonts w:eastAsia="Calibri" w:cs="Calibri"/>
          <w:sz w:val="28"/>
          <w:szCs w:val="28"/>
        </w:rPr>
        <w:t>laegemiddel</w:t>
      </w:r>
      <w:proofErr w:type="spellEnd"/>
      <w:r w:rsidRPr="0052482A">
        <w:rPr>
          <w:rFonts w:eastAsia="Calibri" w:cs="Calibri"/>
          <w:sz w:val="28"/>
          <w:szCs w:val="28"/>
        </w:rPr>
        <w:t>, antal)</w:t>
      </w:r>
    </w:p>
    <w:p w14:paraId="393BC89A" w14:textId="3A2462B7" w:rsidR="007B305A" w:rsidRPr="009F42BC" w:rsidRDefault="007B305A" w:rsidP="007B305A">
      <w:pPr>
        <w:rPr>
          <w:rFonts w:eastAsia="Calibri" w:cs="Calibri"/>
          <w:szCs w:val="24"/>
        </w:rPr>
      </w:pPr>
      <w:proofErr w:type="spellStart"/>
      <w:r w:rsidRPr="52A7A5BD">
        <w:rPr>
          <w:rFonts w:eastAsia="Calibri" w:cs="Calibri"/>
          <w:b/>
          <w:bCs/>
          <w:szCs w:val="24"/>
        </w:rPr>
        <w:t>Precondition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r w:rsidRPr="52A7A5BD">
        <w:rPr>
          <w:rFonts w:eastAsia="Calibri" w:cs="Calibri"/>
          <w:szCs w:val="24"/>
        </w:rPr>
        <w:t xml:space="preserve">antal </w:t>
      </w:r>
      <w:r w:rsidR="006B72F3">
        <w:rPr>
          <w:rFonts w:eastAsia="Calibri" w:cs="Calibri"/>
          <w:szCs w:val="24"/>
        </w:rPr>
        <w:t>&gt;</w:t>
      </w:r>
      <w:r w:rsidRPr="52A7A5BD">
        <w:rPr>
          <w:rFonts w:eastAsia="Calibri" w:cs="Calibri"/>
          <w:szCs w:val="24"/>
        </w:rPr>
        <w:t xml:space="preserve"> 0</w:t>
      </w:r>
      <w:r>
        <w:br/>
      </w:r>
      <w:proofErr w:type="spellStart"/>
      <w:r w:rsidRPr="52A7A5BD">
        <w:rPr>
          <w:rFonts w:eastAsia="Calibri" w:cs="Calibri"/>
          <w:b/>
          <w:bCs/>
          <w:szCs w:val="24"/>
        </w:rPr>
        <w:t>Precondition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proofErr w:type="spellStart"/>
      <w:r w:rsidR="006A2A91">
        <w:rPr>
          <w:rFonts w:eastAsia="Calibri" w:cs="Calibri"/>
          <w:szCs w:val="24"/>
        </w:rPr>
        <w:t>startDen</w:t>
      </w:r>
      <w:proofErr w:type="spellEnd"/>
      <w:r w:rsidR="006A2A91">
        <w:rPr>
          <w:rFonts w:eastAsia="Calibri" w:cs="Calibri"/>
          <w:szCs w:val="24"/>
        </w:rPr>
        <w:t xml:space="preserve">, </w:t>
      </w:r>
      <w:proofErr w:type="spellStart"/>
      <w:r w:rsidR="006A2A91">
        <w:rPr>
          <w:rFonts w:eastAsia="Calibri" w:cs="Calibri"/>
          <w:szCs w:val="24"/>
        </w:rPr>
        <w:t>slutDen</w:t>
      </w:r>
      <w:proofErr w:type="spellEnd"/>
      <w:r w:rsidR="006A2A91">
        <w:rPr>
          <w:rFonts w:eastAsia="Calibri" w:cs="Calibri"/>
          <w:szCs w:val="24"/>
        </w:rPr>
        <w:t xml:space="preserve">, </w:t>
      </w:r>
      <w:r w:rsidR="006A2A91" w:rsidRPr="52A7A5BD">
        <w:rPr>
          <w:rFonts w:eastAsia="Calibri" w:cs="Calibri"/>
          <w:szCs w:val="24"/>
        </w:rPr>
        <w:t>patient</w:t>
      </w:r>
      <w:r w:rsidR="006A2A91">
        <w:rPr>
          <w:rFonts w:eastAsia="Calibri" w:cs="Calibri"/>
          <w:szCs w:val="24"/>
        </w:rPr>
        <w:t xml:space="preserve">, </w:t>
      </w:r>
      <w:proofErr w:type="spellStart"/>
      <w:proofErr w:type="gramStart"/>
      <w:r w:rsidR="006A2A91">
        <w:rPr>
          <w:rFonts w:eastAsia="Calibri" w:cs="Calibri"/>
          <w:szCs w:val="24"/>
        </w:rPr>
        <w:t>laegemiddel</w:t>
      </w:r>
      <w:proofErr w:type="spellEnd"/>
      <w:r w:rsidR="006A2A91" w:rsidRPr="52A7A5BD">
        <w:rPr>
          <w:rFonts w:eastAsia="Calibri" w:cs="Calibri"/>
          <w:szCs w:val="24"/>
        </w:rPr>
        <w:t xml:space="preserve"> !</w:t>
      </w:r>
      <w:proofErr w:type="gramEnd"/>
      <w:r w:rsidR="006A2A91" w:rsidRPr="52A7A5BD">
        <w:rPr>
          <w:rFonts w:eastAsia="Calibri" w:cs="Calibri"/>
          <w:szCs w:val="24"/>
        </w:rPr>
        <w:t xml:space="preserve">= </w:t>
      </w:r>
      <w:proofErr w:type="spellStart"/>
      <w:r w:rsidR="006A2A91" w:rsidRPr="52A7A5BD">
        <w:rPr>
          <w:rFonts w:eastAsia="Calibri" w:cs="Calibri"/>
          <w:szCs w:val="24"/>
        </w:rPr>
        <w:t>null</w:t>
      </w:r>
      <w:proofErr w:type="spellEnd"/>
      <w:r>
        <w:br/>
      </w:r>
      <w:proofErr w:type="spellStart"/>
      <w:r w:rsidRPr="52A7A5BD">
        <w:rPr>
          <w:rFonts w:eastAsia="Calibri" w:cs="Calibri"/>
          <w:b/>
          <w:bCs/>
          <w:szCs w:val="24"/>
        </w:rPr>
        <w:t>Postcondition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r w:rsidRPr="52A7A5BD">
        <w:rPr>
          <w:rFonts w:eastAsia="Calibri" w:cs="Calibri"/>
          <w:szCs w:val="24"/>
        </w:rPr>
        <w:t xml:space="preserve">daglig PN er oprettet og tilknyttet patient </w:t>
      </w:r>
      <w:r>
        <w:br/>
      </w:r>
      <w:proofErr w:type="spellStart"/>
      <w:r w:rsidRPr="52A7A5BD">
        <w:rPr>
          <w:rFonts w:eastAsia="Calibri" w:cs="Calibri"/>
          <w:b/>
          <w:bCs/>
          <w:szCs w:val="24"/>
        </w:rPr>
        <w:t>Exceptions</w:t>
      </w:r>
      <w:proofErr w:type="spellEnd"/>
      <w:r w:rsidRPr="52A7A5BD">
        <w:rPr>
          <w:rFonts w:eastAsia="Calibri" w:cs="Calibri"/>
          <w:b/>
          <w:bCs/>
          <w:szCs w:val="24"/>
        </w:rPr>
        <w:t xml:space="preserve">: </w:t>
      </w:r>
      <w:r w:rsidRPr="52A7A5BD">
        <w:rPr>
          <w:rFonts w:eastAsia="Calibri" w:cs="Calibri"/>
          <w:szCs w:val="24"/>
        </w:rPr>
        <w:t>illegal arguments:</w:t>
      </w:r>
      <w:r w:rsidRPr="006A2A91">
        <w:br/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DF0C55" w14:paraId="54CF151C" w14:textId="77777777" w:rsidTr="009457FD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E928DA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D11EDE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Input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9A0529" w14:textId="1E22D678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Forvente</w:t>
            </w:r>
            <w:r w:rsidR="009348DB">
              <w:rPr>
                <w:sz w:val="26"/>
                <w:szCs w:val="26"/>
                <w:lang w:val="da-DK"/>
              </w:rPr>
              <w:t>t</w:t>
            </w:r>
            <w:r>
              <w:rPr>
                <w:sz w:val="26"/>
                <w:szCs w:val="26"/>
                <w:lang/>
              </w:rPr>
              <w:t xml:space="preserve"> resultat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C4DFEC" w14:textId="398A8BA4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Faktisk resultat</w:t>
            </w:r>
          </w:p>
        </w:tc>
      </w:tr>
      <w:tr w:rsidR="00DF0C55" w14:paraId="4B6875E0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69ABBD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 #1 Gyldigt input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EE3FF6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01-09-2019, 17-09-2019, 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189317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Ok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CFA137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Ok</w:t>
            </w:r>
          </w:p>
        </w:tc>
      </w:tr>
      <w:tr w:rsidR="00DF0C55" w:rsidRPr="00972040" w14:paraId="27F78F04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7EE360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 #2 Startdato er sat efter slutdato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E59AE9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17-09-2019, 01-09-2019,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74CFF6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5AE45D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 - Startdato kan ikke være efter slutdato</w:t>
            </w:r>
          </w:p>
        </w:tc>
      </w:tr>
      <w:tr w:rsidR="00DF0C55" w14:paraId="52356B5F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364E04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 #3 negativ antal enhed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5BC6D2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 xml:space="preserve"> 01-09-2019, 17-09-2019, -1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E7382F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63515E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 – negativ enhed</w:t>
            </w:r>
          </w:p>
        </w:tc>
      </w:tr>
      <w:tr w:rsidR="00DF0C55" w14:paraId="66B50543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650EC0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Test #4 Enhed på nul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F3C386" w14:textId="1D5F37E9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 xml:space="preserve"> 01-09-2019, 17-09-2019, 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A0DB7A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 (sidenote 1)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108B1A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/>
              </w:rPr>
              <w:t>Fejl - Enhed er nul</w:t>
            </w:r>
          </w:p>
        </w:tc>
      </w:tr>
      <w:tr w:rsidR="00DF0C55" w14:paraId="338556C9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97CA9C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449265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B110B8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DB4F7D" w14:textId="77777777" w:rsidR="00DF0C55" w:rsidRDefault="00DF0C55" w:rsidP="009457FD">
            <w:pPr>
              <w:pStyle w:val="TableContents"/>
              <w:rPr>
                <w:sz w:val="26"/>
                <w:szCs w:val="26"/>
                <w:lang/>
              </w:rPr>
            </w:pPr>
          </w:p>
        </w:tc>
      </w:tr>
    </w:tbl>
    <w:p w14:paraId="30539AF6" w14:textId="59D4565F" w:rsidR="00653F9C" w:rsidRDefault="00653F9C" w:rsidP="007B305A"/>
    <w:p w14:paraId="42026403" w14:textId="77777777" w:rsidR="00653F9C" w:rsidRDefault="00653F9C">
      <w:r>
        <w:br w:type="page"/>
      </w:r>
    </w:p>
    <w:p w14:paraId="050CDF04" w14:textId="1B9F49DA" w:rsidR="00476050" w:rsidRDefault="00653F9C" w:rsidP="00653F9C">
      <w:pPr>
        <w:pStyle w:val="Overskrift1"/>
      </w:pPr>
      <w:bookmarkStart w:id="6" w:name="_Toc19693978"/>
      <w:r>
        <w:lastRenderedPageBreak/>
        <w:t>Testcase</w:t>
      </w:r>
      <w:bookmarkEnd w:id="6"/>
    </w:p>
    <w:p w14:paraId="48E0F1AF" w14:textId="58DB098F" w:rsidR="00653F9C" w:rsidRDefault="00171A40" w:rsidP="00653F9C">
      <w:r>
        <w:rPr>
          <w:noProof/>
        </w:rPr>
        <w:drawing>
          <wp:inline distT="0" distB="0" distL="0" distR="0" wp14:anchorId="5AA9C3AD" wp14:editId="3B6447C3">
            <wp:extent cx="5274945" cy="5689600"/>
            <wp:effectExtent l="0" t="0" r="1905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79"/>
        <w:gridCol w:w="1341"/>
        <w:gridCol w:w="1332"/>
        <w:gridCol w:w="1820"/>
        <w:gridCol w:w="1356"/>
        <w:gridCol w:w="1168"/>
      </w:tblGrid>
      <w:tr w:rsidR="008E237F" w14:paraId="0012A55D" w14:textId="77777777" w:rsidTr="00E1318A">
        <w:tc>
          <w:tcPr>
            <w:tcW w:w="1382" w:type="dxa"/>
          </w:tcPr>
          <w:p w14:paraId="52CB4184" w14:textId="4B7D062B" w:rsidR="008E237F" w:rsidRDefault="008E237F" w:rsidP="00653F9C">
            <w:r>
              <w:t>Testcase ID</w:t>
            </w:r>
          </w:p>
        </w:tc>
        <w:tc>
          <w:tcPr>
            <w:tcW w:w="1382" w:type="dxa"/>
          </w:tcPr>
          <w:p w14:paraId="5A9D380C" w14:textId="7D3F4762" w:rsidR="008E237F" w:rsidRDefault="00F412FF" w:rsidP="00653F9C">
            <w:r>
              <w:t>What do we test?</w:t>
            </w:r>
          </w:p>
        </w:tc>
        <w:tc>
          <w:tcPr>
            <w:tcW w:w="1484" w:type="dxa"/>
          </w:tcPr>
          <w:p w14:paraId="5C7C0F0E" w14:textId="5E73A807" w:rsidR="008E237F" w:rsidRDefault="00F412FF" w:rsidP="00653F9C">
            <w:r>
              <w:t xml:space="preserve">Initial system </w:t>
            </w:r>
            <w:proofErr w:type="spellStart"/>
            <w:r>
              <w:t>state</w:t>
            </w:r>
            <w:proofErr w:type="spellEnd"/>
          </w:p>
        </w:tc>
        <w:tc>
          <w:tcPr>
            <w:tcW w:w="1282" w:type="dxa"/>
          </w:tcPr>
          <w:p w14:paraId="1E5A7F1A" w14:textId="489B3ABE" w:rsidR="008E237F" w:rsidRDefault="00E1318A" w:rsidP="00653F9C">
            <w:r>
              <w:t>Input</w:t>
            </w:r>
          </w:p>
        </w:tc>
        <w:tc>
          <w:tcPr>
            <w:tcW w:w="1383" w:type="dxa"/>
          </w:tcPr>
          <w:p w14:paraId="10CADB52" w14:textId="2A0C032C" w:rsidR="008E237F" w:rsidRDefault="00E1318A" w:rsidP="00653F9C">
            <w:proofErr w:type="spellStart"/>
            <w:r>
              <w:t>Expected</w:t>
            </w:r>
            <w:proofErr w:type="spellEnd"/>
            <w:r>
              <w:t xml:space="preserve"> output</w:t>
            </w:r>
          </w:p>
        </w:tc>
        <w:tc>
          <w:tcPr>
            <w:tcW w:w="1383" w:type="dxa"/>
          </w:tcPr>
          <w:p w14:paraId="514C8838" w14:textId="48815D20" w:rsidR="008E237F" w:rsidRDefault="00E1318A" w:rsidP="00653F9C">
            <w:proofErr w:type="spellStart"/>
            <w:r>
              <w:t>state</w:t>
            </w:r>
            <w:proofErr w:type="spellEnd"/>
          </w:p>
        </w:tc>
      </w:tr>
      <w:tr w:rsidR="00E1318A" w:rsidRPr="00B15535" w14:paraId="54EE4010" w14:textId="77777777" w:rsidTr="00E1318A">
        <w:tc>
          <w:tcPr>
            <w:tcW w:w="1382" w:type="dxa"/>
          </w:tcPr>
          <w:p w14:paraId="140CFB43" w14:textId="2969680A" w:rsidR="00E1318A" w:rsidRDefault="00E1318A" w:rsidP="00653F9C">
            <w:r>
              <w:t>TC1</w:t>
            </w:r>
          </w:p>
        </w:tc>
        <w:tc>
          <w:tcPr>
            <w:tcW w:w="1382" w:type="dxa"/>
          </w:tcPr>
          <w:p w14:paraId="510FE5D9" w14:textId="46C07AEF" w:rsidR="00E1318A" w:rsidRDefault="0054695C" w:rsidP="00653F9C">
            <w:r>
              <w:t>Oprettelse af PN</w:t>
            </w:r>
          </w:p>
        </w:tc>
        <w:tc>
          <w:tcPr>
            <w:tcW w:w="1484" w:type="dxa"/>
          </w:tcPr>
          <w:p w14:paraId="69F18B9F" w14:textId="5D2C4695" w:rsidR="00E1318A" w:rsidRDefault="00A80DE5" w:rsidP="00653F9C">
            <w:r>
              <w:t>Ordiner Medicin</w:t>
            </w:r>
          </w:p>
        </w:tc>
        <w:tc>
          <w:tcPr>
            <w:tcW w:w="1282" w:type="dxa"/>
          </w:tcPr>
          <w:p w14:paraId="288240A4" w14:textId="77777777" w:rsidR="00E1318A" w:rsidRDefault="001F21B2" w:rsidP="00653F9C">
            <w:r>
              <w:t>Enter ”Startdato for ordination”</w:t>
            </w:r>
          </w:p>
          <w:p w14:paraId="3C062373" w14:textId="77777777" w:rsidR="001F21B2" w:rsidRDefault="001F21B2" w:rsidP="00653F9C"/>
          <w:p w14:paraId="5EDE220D" w14:textId="77777777" w:rsidR="001F21B2" w:rsidRDefault="001F21B2" w:rsidP="00653F9C">
            <w:r>
              <w:t>Enter ”Slutdato for ordination”</w:t>
            </w:r>
          </w:p>
          <w:p w14:paraId="7EBCCC68" w14:textId="77777777" w:rsidR="001F21B2" w:rsidRDefault="001F21B2" w:rsidP="00653F9C"/>
          <w:p w14:paraId="17E23935" w14:textId="77777777" w:rsidR="001F21B2" w:rsidRDefault="00995F9F" w:rsidP="00653F9C">
            <w:r>
              <w:t xml:space="preserve">Enter ”Angiv </w:t>
            </w:r>
            <w:proofErr w:type="spellStart"/>
            <w:r>
              <w:t>antel</w:t>
            </w:r>
            <w:proofErr w:type="spellEnd"/>
            <w:r>
              <w:t xml:space="preserve"> enheder”</w:t>
            </w:r>
          </w:p>
          <w:p w14:paraId="513AC3FF" w14:textId="77777777" w:rsidR="00B84183" w:rsidRDefault="00B84183" w:rsidP="00653F9C"/>
          <w:p w14:paraId="72865223" w14:textId="1C95EE2B" w:rsidR="00B84183" w:rsidRDefault="00B84183" w:rsidP="00653F9C">
            <w:r>
              <w:lastRenderedPageBreak/>
              <w:t xml:space="preserve">Choose </w:t>
            </w:r>
            <w:proofErr w:type="spellStart"/>
            <w:r>
              <w:t>button</w:t>
            </w:r>
            <w:proofErr w:type="spellEnd"/>
            <w:r>
              <w:t xml:space="preserve"> ”</w:t>
            </w:r>
            <w:r w:rsidR="00E436AC">
              <w:t>Opret”</w:t>
            </w:r>
          </w:p>
        </w:tc>
        <w:tc>
          <w:tcPr>
            <w:tcW w:w="1383" w:type="dxa"/>
          </w:tcPr>
          <w:p w14:paraId="38EFF73A" w14:textId="77777777" w:rsidR="00B84183" w:rsidRDefault="00B84183" w:rsidP="00653F9C">
            <w:pPr>
              <w:rPr>
                <w:lang w:val="en-US"/>
              </w:rPr>
            </w:pPr>
          </w:p>
          <w:p w14:paraId="4C25E319" w14:textId="77777777" w:rsidR="00B84183" w:rsidRDefault="00B84183" w:rsidP="00653F9C">
            <w:pPr>
              <w:rPr>
                <w:lang w:val="en-US"/>
              </w:rPr>
            </w:pPr>
          </w:p>
          <w:p w14:paraId="0900612C" w14:textId="77777777" w:rsidR="00B84183" w:rsidRDefault="00B84183" w:rsidP="00653F9C">
            <w:pPr>
              <w:rPr>
                <w:lang w:val="en-US"/>
              </w:rPr>
            </w:pPr>
          </w:p>
          <w:p w14:paraId="085C6F53" w14:textId="77777777" w:rsidR="00B84183" w:rsidRDefault="00B84183" w:rsidP="00653F9C">
            <w:pPr>
              <w:rPr>
                <w:lang w:val="en-US"/>
              </w:rPr>
            </w:pPr>
          </w:p>
          <w:p w14:paraId="4E3E0D50" w14:textId="77777777" w:rsidR="00B84183" w:rsidRDefault="00B84183" w:rsidP="00653F9C">
            <w:pPr>
              <w:rPr>
                <w:lang w:val="en-US"/>
              </w:rPr>
            </w:pPr>
          </w:p>
          <w:p w14:paraId="7E44107D" w14:textId="77777777" w:rsidR="00E436AC" w:rsidRDefault="00E436AC" w:rsidP="00653F9C">
            <w:pPr>
              <w:rPr>
                <w:lang w:val="en-US"/>
              </w:rPr>
            </w:pPr>
          </w:p>
          <w:p w14:paraId="0079C318" w14:textId="77777777" w:rsidR="00E436AC" w:rsidRDefault="00E436AC" w:rsidP="00653F9C">
            <w:pPr>
              <w:rPr>
                <w:lang w:val="en-US"/>
              </w:rPr>
            </w:pPr>
          </w:p>
          <w:p w14:paraId="1CBF2801" w14:textId="77777777" w:rsidR="00E436AC" w:rsidRDefault="00E436AC" w:rsidP="00653F9C">
            <w:pPr>
              <w:rPr>
                <w:lang w:val="en-US"/>
              </w:rPr>
            </w:pPr>
          </w:p>
          <w:p w14:paraId="6321F5F7" w14:textId="77777777" w:rsidR="00E436AC" w:rsidRDefault="00E436AC" w:rsidP="00653F9C">
            <w:pPr>
              <w:rPr>
                <w:lang w:val="en-US"/>
              </w:rPr>
            </w:pPr>
          </w:p>
          <w:p w14:paraId="260A00D4" w14:textId="6C6E6B94" w:rsidR="00E1318A" w:rsidRPr="00B15535" w:rsidRDefault="00B15535" w:rsidP="00653F9C">
            <w:pPr>
              <w:rPr>
                <w:lang w:val="en-US"/>
              </w:rPr>
            </w:pPr>
            <w:r w:rsidRPr="00B15535">
              <w:rPr>
                <w:lang w:val="en-US"/>
              </w:rPr>
              <w:lastRenderedPageBreak/>
              <w:t>Window closes and ordination h</w:t>
            </w:r>
            <w:r>
              <w:rPr>
                <w:lang w:val="en-US"/>
              </w:rPr>
              <w:t>as been added.</w:t>
            </w:r>
          </w:p>
        </w:tc>
        <w:tc>
          <w:tcPr>
            <w:tcW w:w="1383" w:type="dxa"/>
          </w:tcPr>
          <w:p w14:paraId="68CE7F15" w14:textId="74E661EB" w:rsidR="00E1318A" w:rsidRPr="00B15535" w:rsidRDefault="00B25AD2" w:rsidP="00653F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ok</w:t>
            </w:r>
          </w:p>
        </w:tc>
      </w:tr>
      <w:tr w:rsidR="0054695C" w14:paraId="54B7B937" w14:textId="77777777" w:rsidTr="00E1318A">
        <w:tc>
          <w:tcPr>
            <w:tcW w:w="1382" w:type="dxa"/>
          </w:tcPr>
          <w:p w14:paraId="3ADE7DF7" w14:textId="02DD1C84" w:rsidR="0054695C" w:rsidRDefault="0054695C" w:rsidP="00653F9C">
            <w:r>
              <w:t>TC2</w:t>
            </w:r>
          </w:p>
        </w:tc>
        <w:tc>
          <w:tcPr>
            <w:tcW w:w="1382" w:type="dxa"/>
          </w:tcPr>
          <w:p w14:paraId="04934CF1" w14:textId="250C0707" w:rsidR="0054695C" w:rsidRDefault="0054695C" w:rsidP="00653F9C">
            <w:r>
              <w:t>Oprettelse af Daglig Skæv</w:t>
            </w:r>
          </w:p>
        </w:tc>
        <w:tc>
          <w:tcPr>
            <w:tcW w:w="1484" w:type="dxa"/>
          </w:tcPr>
          <w:p w14:paraId="21FB75B8" w14:textId="6B6E7551" w:rsidR="0054695C" w:rsidRDefault="00A80DE5" w:rsidP="00653F9C">
            <w:r>
              <w:t>Ordiner Medicin</w:t>
            </w:r>
          </w:p>
        </w:tc>
        <w:tc>
          <w:tcPr>
            <w:tcW w:w="1282" w:type="dxa"/>
          </w:tcPr>
          <w:p w14:paraId="5926A971" w14:textId="77777777" w:rsidR="0054695C" w:rsidRDefault="00B25AD2" w:rsidP="00653F9C">
            <w:r>
              <w:t>Enter ”Startdato for ordination”</w:t>
            </w:r>
          </w:p>
          <w:p w14:paraId="04F2516C" w14:textId="77777777" w:rsidR="00B25AD2" w:rsidRDefault="00B25AD2" w:rsidP="00653F9C"/>
          <w:p w14:paraId="1EAE3914" w14:textId="77777777" w:rsidR="00B25AD2" w:rsidRDefault="00B25AD2" w:rsidP="00653F9C">
            <w:r>
              <w:t>Enter ”Slutdato for ordination”</w:t>
            </w:r>
          </w:p>
          <w:p w14:paraId="02C3EEB7" w14:textId="77777777" w:rsidR="00B25AD2" w:rsidRDefault="00B25AD2" w:rsidP="00653F9C"/>
          <w:p w14:paraId="3DAC32DF" w14:textId="77777777" w:rsidR="00B25AD2" w:rsidRDefault="0079665F" w:rsidP="00653F9C">
            <w:r>
              <w:t>Enter ”</w:t>
            </w:r>
            <w:proofErr w:type="spellStart"/>
            <w:r>
              <w:t>Localtime</w:t>
            </w:r>
            <w:proofErr w:type="spellEnd"/>
            <w:r>
              <w:t xml:space="preserve"> [</w:t>
            </w:r>
            <w:proofErr w:type="spellStart"/>
            <w:r>
              <w:t>Hour:Minutes</w:t>
            </w:r>
            <w:proofErr w:type="spellEnd"/>
            <w:r>
              <w:t>]”</w:t>
            </w:r>
          </w:p>
          <w:p w14:paraId="33C9F786" w14:textId="77777777" w:rsidR="0079665F" w:rsidRDefault="0079665F" w:rsidP="00653F9C"/>
          <w:p w14:paraId="70F07AC2" w14:textId="77777777" w:rsidR="0079665F" w:rsidRDefault="0079665F" w:rsidP="00653F9C">
            <w:r>
              <w:t>Enter ”</w:t>
            </w:r>
            <w:r w:rsidR="00783FDC">
              <w:t>Mængde”</w:t>
            </w:r>
          </w:p>
          <w:p w14:paraId="741D030B" w14:textId="77777777" w:rsidR="00783FDC" w:rsidRDefault="00783FDC" w:rsidP="00653F9C"/>
          <w:p w14:paraId="000D1435" w14:textId="54369875" w:rsidR="00783FDC" w:rsidRDefault="00783FDC" w:rsidP="00653F9C">
            <w:r>
              <w:t xml:space="preserve">Choose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r w:rsidR="00E436AC">
              <w:t>”</w:t>
            </w:r>
            <w:r>
              <w:t>Opret Dosis”</w:t>
            </w:r>
          </w:p>
          <w:p w14:paraId="1F9EC465" w14:textId="77777777" w:rsidR="00783FDC" w:rsidRDefault="00783FDC" w:rsidP="00653F9C"/>
          <w:p w14:paraId="46DFE837" w14:textId="2A7666E3" w:rsidR="00783FDC" w:rsidRDefault="00783FDC" w:rsidP="00653F9C">
            <w:r>
              <w:t xml:space="preserve">Choose </w:t>
            </w:r>
            <w:proofErr w:type="spellStart"/>
            <w:r>
              <w:t>button</w:t>
            </w:r>
            <w:proofErr w:type="spellEnd"/>
            <w:r w:rsidR="00190276">
              <w:t xml:space="preserve"> </w:t>
            </w:r>
            <w:r w:rsidR="00E436AC">
              <w:t>”</w:t>
            </w:r>
            <w:r w:rsidR="00190276">
              <w:t>Opret”</w:t>
            </w:r>
          </w:p>
        </w:tc>
        <w:tc>
          <w:tcPr>
            <w:tcW w:w="1383" w:type="dxa"/>
          </w:tcPr>
          <w:p w14:paraId="454B4821" w14:textId="77777777" w:rsidR="0054695C" w:rsidRDefault="0054695C" w:rsidP="00653F9C"/>
          <w:p w14:paraId="469639E1" w14:textId="77777777" w:rsidR="00190276" w:rsidRDefault="00190276" w:rsidP="00653F9C"/>
          <w:p w14:paraId="41F1528A" w14:textId="77777777" w:rsidR="00190276" w:rsidRDefault="00190276" w:rsidP="00653F9C"/>
          <w:p w14:paraId="0C6266AB" w14:textId="77777777" w:rsidR="00190276" w:rsidRDefault="00190276" w:rsidP="00653F9C"/>
          <w:p w14:paraId="240B5890" w14:textId="77777777" w:rsidR="00190276" w:rsidRDefault="00190276" w:rsidP="00653F9C"/>
          <w:p w14:paraId="63FD238D" w14:textId="77777777" w:rsidR="00190276" w:rsidRDefault="00190276" w:rsidP="00653F9C"/>
          <w:p w14:paraId="04F5CDD5" w14:textId="77777777" w:rsidR="00190276" w:rsidRDefault="00190276" w:rsidP="00653F9C"/>
          <w:p w14:paraId="6839E03A" w14:textId="77777777" w:rsidR="00190276" w:rsidRDefault="00190276" w:rsidP="00653F9C"/>
          <w:p w14:paraId="59464527" w14:textId="77777777" w:rsidR="00190276" w:rsidRDefault="00190276" w:rsidP="00653F9C"/>
          <w:p w14:paraId="2E4C53C6" w14:textId="77777777" w:rsidR="00190276" w:rsidRDefault="00190276" w:rsidP="00653F9C"/>
          <w:p w14:paraId="69EACF19" w14:textId="77777777" w:rsidR="00190276" w:rsidRDefault="00190276" w:rsidP="00653F9C"/>
          <w:p w14:paraId="5F2189EF" w14:textId="77777777" w:rsidR="00190276" w:rsidRDefault="00190276" w:rsidP="00653F9C"/>
          <w:p w14:paraId="6388F063" w14:textId="77777777" w:rsidR="00190276" w:rsidRDefault="00190276" w:rsidP="00653F9C"/>
          <w:p w14:paraId="405034F6" w14:textId="77777777" w:rsidR="00190276" w:rsidRDefault="00B42094" w:rsidP="00653F9C">
            <w:r>
              <w:t>List shows</w:t>
            </w:r>
            <w:r w:rsidR="0059584A">
              <w:t xml:space="preserve">: </w:t>
            </w:r>
            <w:proofErr w:type="spellStart"/>
            <w:r w:rsidR="0059584A">
              <w:t>created</w:t>
            </w:r>
            <w:proofErr w:type="spellEnd"/>
            <w:r w:rsidR="0059584A">
              <w:t xml:space="preserve"> Dosis</w:t>
            </w:r>
          </w:p>
          <w:p w14:paraId="5DA85D90" w14:textId="77777777" w:rsidR="0059584A" w:rsidRDefault="0059584A" w:rsidP="00653F9C"/>
          <w:p w14:paraId="16DC4DB1" w14:textId="2C238A9D" w:rsidR="0059584A" w:rsidRPr="00B84183" w:rsidRDefault="0059584A" w:rsidP="00653F9C">
            <w:pPr>
              <w:rPr>
                <w:lang w:val="en-US"/>
              </w:rPr>
            </w:pPr>
            <w:r w:rsidRPr="00B84183">
              <w:rPr>
                <w:lang w:val="en-US"/>
              </w:rPr>
              <w:t>Closes window</w:t>
            </w:r>
            <w:r w:rsidR="00B84183" w:rsidRPr="00B84183">
              <w:rPr>
                <w:lang w:val="en-US"/>
              </w:rPr>
              <w:t xml:space="preserve"> and adds o</w:t>
            </w:r>
            <w:r w:rsidR="00B84183">
              <w:rPr>
                <w:lang w:val="en-US"/>
              </w:rPr>
              <w:t>rdination</w:t>
            </w:r>
          </w:p>
        </w:tc>
        <w:tc>
          <w:tcPr>
            <w:tcW w:w="1383" w:type="dxa"/>
          </w:tcPr>
          <w:p w14:paraId="1C9D2C43" w14:textId="19B8FE4F" w:rsidR="0054695C" w:rsidRDefault="0059584A" w:rsidP="00653F9C">
            <w:r>
              <w:t>ok</w:t>
            </w:r>
          </w:p>
        </w:tc>
      </w:tr>
      <w:tr w:rsidR="0054695C" w:rsidRPr="00B84183" w14:paraId="085C832B" w14:textId="77777777" w:rsidTr="00E1318A">
        <w:tc>
          <w:tcPr>
            <w:tcW w:w="1382" w:type="dxa"/>
          </w:tcPr>
          <w:p w14:paraId="274959A2" w14:textId="647CB930" w:rsidR="0054695C" w:rsidRDefault="0054695C" w:rsidP="00653F9C">
            <w:r>
              <w:t>TC3</w:t>
            </w:r>
          </w:p>
        </w:tc>
        <w:tc>
          <w:tcPr>
            <w:tcW w:w="1382" w:type="dxa"/>
          </w:tcPr>
          <w:p w14:paraId="44006FD9" w14:textId="3B57F03E" w:rsidR="0054695C" w:rsidRDefault="0054695C" w:rsidP="00653F9C">
            <w:r>
              <w:t>Oprettelse af Daglig Fast</w:t>
            </w:r>
          </w:p>
        </w:tc>
        <w:tc>
          <w:tcPr>
            <w:tcW w:w="1484" w:type="dxa"/>
          </w:tcPr>
          <w:p w14:paraId="5FCFA30F" w14:textId="0797877C" w:rsidR="0054695C" w:rsidRDefault="00A80DE5" w:rsidP="00653F9C">
            <w:r>
              <w:t>Ordiner Medicin</w:t>
            </w:r>
          </w:p>
        </w:tc>
        <w:tc>
          <w:tcPr>
            <w:tcW w:w="1282" w:type="dxa"/>
          </w:tcPr>
          <w:p w14:paraId="3F5D1518" w14:textId="77777777" w:rsidR="0054695C" w:rsidRDefault="009B5A19" w:rsidP="00653F9C">
            <w:r>
              <w:t>Enter ”Startdato for ordination”</w:t>
            </w:r>
          </w:p>
          <w:p w14:paraId="06E5AC5F" w14:textId="77777777" w:rsidR="009B5A19" w:rsidRDefault="009B5A19" w:rsidP="00653F9C"/>
          <w:p w14:paraId="292324CF" w14:textId="77777777" w:rsidR="009B5A19" w:rsidRDefault="009B5A19" w:rsidP="00653F9C">
            <w:r>
              <w:t>Enter ”Slutdato for ordination”</w:t>
            </w:r>
          </w:p>
          <w:p w14:paraId="13444659" w14:textId="77777777" w:rsidR="009B5A19" w:rsidRDefault="009B5A19" w:rsidP="00653F9C"/>
          <w:p w14:paraId="3C47FAA7" w14:textId="77777777" w:rsidR="009B5A19" w:rsidRDefault="00CF4CEB" w:rsidP="00653F9C">
            <w:r>
              <w:t>Enter ”Antal dosis for morgen”</w:t>
            </w:r>
          </w:p>
          <w:p w14:paraId="16490A9E" w14:textId="77777777" w:rsidR="00CF4CEB" w:rsidRDefault="00CF4CEB" w:rsidP="00653F9C"/>
          <w:p w14:paraId="43CBD05D" w14:textId="52FF4663" w:rsidR="00CF4CEB" w:rsidRDefault="00CF4CEB" w:rsidP="00653F9C">
            <w:r>
              <w:t>Enter ”Antal dosis for middag”</w:t>
            </w:r>
          </w:p>
          <w:p w14:paraId="4FE7B0D5" w14:textId="77777777" w:rsidR="00CF4CEB" w:rsidRDefault="00CF4CEB" w:rsidP="00653F9C"/>
          <w:p w14:paraId="512D7069" w14:textId="77777777" w:rsidR="00CF4CEB" w:rsidRDefault="00CF4CEB" w:rsidP="00653F9C">
            <w:r>
              <w:t>Enter ”Antal dosis for aften”</w:t>
            </w:r>
          </w:p>
          <w:p w14:paraId="0E5FA012" w14:textId="77777777" w:rsidR="00CF4CEB" w:rsidRDefault="00CF4CEB" w:rsidP="00653F9C"/>
          <w:p w14:paraId="7B29A24F" w14:textId="77777777" w:rsidR="00CF4CEB" w:rsidRDefault="00CF4CEB" w:rsidP="00653F9C">
            <w:r>
              <w:t>Enter ”Antal dosis for nat”</w:t>
            </w:r>
          </w:p>
          <w:p w14:paraId="7193DC0A" w14:textId="77777777" w:rsidR="00B84183" w:rsidRDefault="00B84183" w:rsidP="00653F9C"/>
          <w:p w14:paraId="3BAF5E60" w14:textId="63F379B2" w:rsidR="00B84183" w:rsidRDefault="00B84183" w:rsidP="00653F9C">
            <w:r>
              <w:lastRenderedPageBreak/>
              <w:t xml:space="preserve">Choose </w:t>
            </w:r>
            <w:proofErr w:type="spellStart"/>
            <w:r>
              <w:t>button</w:t>
            </w:r>
            <w:proofErr w:type="spellEnd"/>
            <w:r>
              <w:t xml:space="preserve"> ” opret”</w:t>
            </w:r>
          </w:p>
        </w:tc>
        <w:tc>
          <w:tcPr>
            <w:tcW w:w="1383" w:type="dxa"/>
          </w:tcPr>
          <w:p w14:paraId="5A99561C" w14:textId="77777777" w:rsidR="0054695C" w:rsidRDefault="0054695C" w:rsidP="00653F9C"/>
          <w:p w14:paraId="783F8E64" w14:textId="77777777" w:rsidR="00B84183" w:rsidRDefault="00B84183" w:rsidP="00653F9C"/>
          <w:p w14:paraId="5F9089D8" w14:textId="77777777" w:rsidR="00B84183" w:rsidRDefault="00B84183" w:rsidP="00653F9C"/>
          <w:p w14:paraId="27D51616" w14:textId="77777777" w:rsidR="00B84183" w:rsidRDefault="00B84183" w:rsidP="00653F9C"/>
          <w:p w14:paraId="532F00ED" w14:textId="77777777" w:rsidR="00B84183" w:rsidRDefault="00B84183" w:rsidP="00653F9C"/>
          <w:p w14:paraId="2DFBA067" w14:textId="77777777" w:rsidR="00B84183" w:rsidRDefault="00B84183" w:rsidP="00653F9C"/>
          <w:p w14:paraId="63EFDCA9" w14:textId="77777777" w:rsidR="00B84183" w:rsidRDefault="00B84183" w:rsidP="00653F9C"/>
          <w:p w14:paraId="54C37490" w14:textId="77777777" w:rsidR="00B84183" w:rsidRDefault="00B84183" w:rsidP="00653F9C"/>
          <w:p w14:paraId="77B822B6" w14:textId="77777777" w:rsidR="00B84183" w:rsidRDefault="00B84183" w:rsidP="00653F9C"/>
          <w:p w14:paraId="3E028732" w14:textId="77777777" w:rsidR="00B84183" w:rsidRDefault="00B84183" w:rsidP="00653F9C"/>
          <w:p w14:paraId="3A988C86" w14:textId="77777777" w:rsidR="00B84183" w:rsidRDefault="00B84183" w:rsidP="00653F9C"/>
          <w:p w14:paraId="6B909B64" w14:textId="77777777" w:rsidR="00B84183" w:rsidRDefault="00B84183" w:rsidP="00653F9C"/>
          <w:p w14:paraId="73CCBED8" w14:textId="77777777" w:rsidR="00B84183" w:rsidRDefault="00B84183" w:rsidP="00653F9C"/>
          <w:p w14:paraId="093BB33D" w14:textId="77777777" w:rsidR="00B84183" w:rsidRDefault="00B84183" w:rsidP="00653F9C"/>
          <w:p w14:paraId="0E3619B6" w14:textId="77777777" w:rsidR="00B84183" w:rsidRDefault="00B84183" w:rsidP="00653F9C"/>
          <w:p w14:paraId="292E7C24" w14:textId="77777777" w:rsidR="00B84183" w:rsidRDefault="00B84183" w:rsidP="00653F9C"/>
          <w:p w14:paraId="4DAEB1F8" w14:textId="77777777" w:rsidR="00B84183" w:rsidRDefault="00B84183" w:rsidP="00653F9C"/>
          <w:p w14:paraId="7080DD06" w14:textId="77777777" w:rsidR="00B84183" w:rsidRDefault="00B84183" w:rsidP="00653F9C"/>
          <w:p w14:paraId="5B888A00" w14:textId="77777777" w:rsidR="00B84183" w:rsidRDefault="00B84183" w:rsidP="00653F9C"/>
          <w:p w14:paraId="7C74329F" w14:textId="77777777" w:rsidR="00B84183" w:rsidRDefault="00B84183" w:rsidP="00653F9C"/>
          <w:p w14:paraId="51C4603E" w14:textId="2E2D5407" w:rsidR="00B84183" w:rsidRPr="00B84183" w:rsidRDefault="00B84183" w:rsidP="00653F9C">
            <w:pPr>
              <w:rPr>
                <w:lang w:val="en-US"/>
              </w:rPr>
            </w:pPr>
            <w:r w:rsidRPr="00B84183">
              <w:rPr>
                <w:lang w:val="en-US"/>
              </w:rPr>
              <w:lastRenderedPageBreak/>
              <w:t>Closes window and adds o</w:t>
            </w:r>
            <w:r>
              <w:rPr>
                <w:lang w:val="en-US"/>
              </w:rPr>
              <w:t>rdination.</w:t>
            </w:r>
          </w:p>
        </w:tc>
        <w:tc>
          <w:tcPr>
            <w:tcW w:w="1383" w:type="dxa"/>
          </w:tcPr>
          <w:p w14:paraId="75ACFC6B" w14:textId="00C2414F" w:rsidR="0054695C" w:rsidRPr="00B84183" w:rsidRDefault="00C45AFE" w:rsidP="00653F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ok</w:t>
            </w:r>
          </w:p>
        </w:tc>
      </w:tr>
    </w:tbl>
    <w:p w14:paraId="660A8BE3" w14:textId="3803D5D1" w:rsidR="00171A40" w:rsidRPr="009B5A19" w:rsidRDefault="009B5A19" w:rsidP="00653F9C">
      <w:pPr>
        <w:rPr>
          <w:lang w:val="en-US"/>
        </w:rPr>
      </w:pPr>
      <w:r w:rsidRPr="009B5A19">
        <w:rPr>
          <w:lang w:val="en-US"/>
        </w:rPr>
        <w:t>Please note* You do not h</w:t>
      </w:r>
      <w:r>
        <w:rPr>
          <w:lang w:val="en-US"/>
        </w:rPr>
        <w:t xml:space="preserve">ave to choose all 3, you </w:t>
      </w:r>
      <w:proofErr w:type="gramStart"/>
      <w:r>
        <w:rPr>
          <w:lang w:val="en-US"/>
        </w:rPr>
        <w:t>are allowed to</w:t>
      </w:r>
      <w:proofErr w:type="gramEnd"/>
      <w:r>
        <w:rPr>
          <w:lang w:val="en-US"/>
        </w:rPr>
        <w:t xml:space="preserve"> choose just one.</w:t>
      </w:r>
    </w:p>
    <w:sectPr w:rsidR="00171A40" w:rsidRPr="009B5A19" w:rsidSect="0089714F">
      <w:headerReference w:type="default" r:id="rId10"/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DBE06" w14:textId="77777777" w:rsidR="001A63A3" w:rsidRDefault="001A63A3" w:rsidP="00C6554A">
      <w:pPr>
        <w:spacing w:before="0" w:after="0" w:line="240" w:lineRule="auto"/>
      </w:pPr>
      <w:r>
        <w:separator/>
      </w:r>
    </w:p>
  </w:endnote>
  <w:endnote w:type="continuationSeparator" w:id="0">
    <w:p w14:paraId="0877FEFA" w14:textId="77777777" w:rsidR="001A63A3" w:rsidRDefault="001A63A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8CA2" w14:textId="77777777" w:rsidR="002163EE" w:rsidRDefault="00ED7C44">
    <w:pPr>
      <w:pStyle w:val="Sidefod"/>
    </w:pPr>
    <w:r>
      <w:rPr>
        <w:lang w:bidi="da-DK"/>
      </w:rPr>
      <w:t xml:space="preserve">Side </w:t>
    </w:r>
    <w:r>
      <w:rPr>
        <w:lang w:bidi="da-DK"/>
      </w:rPr>
      <w:fldChar w:fldCharType="begin"/>
    </w:r>
    <w:r>
      <w:rPr>
        <w:lang w:bidi="da-DK"/>
      </w:rPr>
      <w:instrText xml:space="preserve"> PAGE  \* Arabic  \* MERGEFORMAT </w:instrText>
    </w:r>
    <w:r>
      <w:rPr>
        <w:lang w:bidi="da-DK"/>
      </w:rPr>
      <w:fldChar w:fldCharType="separate"/>
    </w:r>
    <w:r w:rsidR="0089714F">
      <w:rPr>
        <w:noProof/>
        <w:lang w:bidi="da-DK"/>
      </w:rPr>
      <w:t>1</w:t>
    </w:r>
    <w:r>
      <w:rPr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1A8D1" w14:textId="77777777" w:rsidR="001A63A3" w:rsidRDefault="001A63A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44AA0FF" w14:textId="77777777" w:rsidR="001A63A3" w:rsidRDefault="001A63A3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3AF1C" w14:textId="77777777" w:rsidR="003874D1" w:rsidRDefault="003874D1" w:rsidP="003874D1">
    <w:pPr>
      <w:pStyle w:val="Sidehoved"/>
    </w:pPr>
    <w:r>
      <w:t>Erhvervsakademi Aarhus</w:t>
    </w:r>
    <w:r>
      <w:tab/>
    </w:r>
    <w:r>
      <w:tab/>
    </w:r>
    <w:r>
      <w:tab/>
    </w:r>
    <w:r>
      <w:tab/>
      <w:t>Peter Andersen</w:t>
    </w:r>
  </w:p>
  <w:p w14:paraId="7F919E42" w14:textId="54F5D17F" w:rsidR="003874D1" w:rsidRDefault="003874D1" w:rsidP="003874D1">
    <w:pPr>
      <w:pStyle w:val="Sidehoved"/>
    </w:pPr>
    <w:r>
      <w:t>Datamatiker</w:t>
    </w:r>
    <w:r>
      <w:tab/>
      <w:t>2nd Semester</w:t>
    </w:r>
    <w:r>
      <w:tab/>
    </w:r>
    <w:r>
      <w:tab/>
    </w:r>
    <w:r>
      <w:tab/>
    </w:r>
    <w:r>
      <w:tab/>
      <w:t>Joakim Dich</w:t>
    </w:r>
  </w:p>
  <w:p w14:paraId="1071490F" w14:textId="66BD866B" w:rsidR="003874D1" w:rsidRDefault="003874D1">
    <w:pPr>
      <w:pStyle w:val="Sidehoved"/>
    </w:pPr>
    <w:r>
      <w:t>Programmer &amp; System</w:t>
    </w:r>
    <w:r w:rsidR="009F4249">
      <w:t>u</w:t>
    </w:r>
    <w:r>
      <w:t>dvikling</w:t>
    </w:r>
    <w:r>
      <w:tab/>
    </w:r>
    <w:r>
      <w:tab/>
    </w:r>
    <w:r>
      <w:tab/>
      <w:t>John Grandt Markvard Høeg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D1"/>
    <w:rsid w:val="0005265F"/>
    <w:rsid w:val="00135838"/>
    <w:rsid w:val="001427C0"/>
    <w:rsid w:val="00171A40"/>
    <w:rsid w:val="001759DE"/>
    <w:rsid w:val="00190276"/>
    <w:rsid w:val="001A1A0B"/>
    <w:rsid w:val="001A63A3"/>
    <w:rsid w:val="001E2743"/>
    <w:rsid w:val="001F21B2"/>
    <w:rsid w:val="002554CD"/>
    <w:rsid w:val="00293B83"/>
    <w:rsid w:val="002A0D12"/>
    <w:rsid w:val="002B4294"/>
    <w:rsid w:val="002F4F90"/>
    <w:rsid w:val="00333D0D"/>
    <w:rsid w:val="00340C0C"/>
    <w:rsid w:val="0037159D"/>
    <w:rsid w:val="0037778A"/>
    <w:rsid w:val="003874D1"/>
    <w:rsid w:val="003A0BE2"/>
    <w:rsid w:val="003A2624"/>
    <w:rsid w:val="00423630"/>
    <w:rsid w:val="004625D6"/>
    <w:rsid w:val="00476050"/>
    <w:rsid w:val="004A7E51"/>
    <w:rsid w:val="004C049F"/>
    <w:rsid w:val="004C6352"/>
    <w:rsid w:val="004E37DC"/>
    <w:rsid w:val="005000E2"/>
    <w:rsid w:val="0052482A"/>
    <w:rsid w:val="0054695C"/>
    <w:rsid w:val="00567DA6"/>
    <w:rsid w:val="0058511E"/>
    <w:rsid w:val="0059584A"/>
    <w:rsid w:val="005F4C72"/>
    <w:rsid w:val="00653F9C"/>
    <w:rsid w:val="006A2A91"/>
    <w:rsid w:val="006A3CE7"/>
    <w:rsid w:val="006B72F3"/>
    <w:rsid w:val="006D0C04"/>
    <w:rsid w:val="00783FDC"/>
    <w:rsid w:val="0079665F"/>
    <w:rsid w:val="007B305A"/>
    <w:rsid w:val="00894AD1"/>
    <w:rsid w:val="0089714F"/>
    <w:rsid w:val="008C0909"/>
    <w:rsid w:val="008E237F"/>
    <w:rsid w:val="009348DB"/>
    <w:rsid w:val="00995F9F"/>
    <w:rsid w:val="009B5A19"/>
    <w:rsid w:val="009F4249"/>
    <w:rsid w:val="009F42BC"/>
    <w:rsid w:val="00A80DE5"/>
    <w:rsid w:val="00A81550"/>
    <w:rsid w:val="00AE369D"/>
    <w:rsid w:val="00B15535"/>
    <w:rsid w:val="00B25AD2"/>
    <w:rsid w:val="00B42094"/>
    <w:rsid w:val="00B84183"/>
    <w:rsid w:val="00BC69E1"/>
    <w:rsid w:val="00C45AFE"/>
    <w:rsid w:val="00C6554A"/>
    <w:rsid w:val="00CF4CEB"/>
    <w:rsid w:val="00D3708E"/>
    <w:rsid w:val="00D60C82"/>
    <w:rsid w:val="00DB2CA4"/>
    <w:rsid w:val="00DD5FA1"/>
    <w:rsid w:val="00DF0C55"/>
    <w:rsid w:val="00E1318A"/>
    <w:rsid w:val="00E436AC"/>
    <w:rsid w:val="00EB37D6"/>
    <w:rsid w:val="00ED7C44"/>
    <w:rsid w:val="00F32809"/>
    <w:rsid w:val="00F412FF"/>
    <w:rsid w:val="00FF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D7647F"/>
  <w15:chartTrackingRefBased/>
  <w15:docId w15:val="{2204229D-AD08-4044-B4C6-2B38894C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a-DK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159D"/>
    <w:rPr>
      <w:rFonts w:ascii="Calibri" w:hAnsi="Calibri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oplysninger">
    <w:name w:val="Kontaktoplysninger"/>
    <w:basedOn w:val="Normal"/>
    <w:uiPriority w:val="4"/>
    <w:qFormat/>
    <w:rsid w:val="00C6554A"/>
    <w:pPr>
      <w:spacing w:before="0" w:after="0"/>
      <w:jc w:val="center"/>
    </w:pPr>
  </w:style>
  <w:style w:type="paragraph" w:styleId="Opstilling-punkttegn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Normal"/>
    <w:link w:val="TitelTeg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Tegn">
    <w:name w:val="Titel Tegn"/>
    <w:basedOn w:val="Standardskrifttypeiafsni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el">
    <w:name w:val="Subtitle"/>
    <w:basedOn w:val="Normal"/>
    <w:link w:val="UndertitelTeg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elTegn">
    <w:name w:val="Undertitel Tegn"/>
    <w:basedOn w:val="Standardskrifttypeiafsnit"/>
    <w:link w:val="U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idefod">
    <w:name w:val="footer"/>
    <w:basedOn w:val="Normal"/>
    <w:link w:val="SidefodTeg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idefodTegn">
    <w:name w:val="Sidefod Tegn"/>
    <w:basedOn w:val="Standardskrifttypeiafsnit"/>
    <w:link w:val="Sidefod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idehoved">
    <w:name w:val="header"/>
    <w:basedOn w:val="Normal"/>
    <w:link w:val="SidehovedTegn"/>
    <w:uiPriority w:val="99"/>
    <w:unhideWhenUsed/>
    <w:rsid w:val="00C6554A"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Opstilling-talellerbogst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C6554A"/>
    <w:rPr>
      <w:i/>
      <w:iCs/>
      <w:color w:val="007789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C6554A"/>
    <w:rPr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C6554A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6554A"/>
    <w:rPr>
      <w:sz w:val="22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6554A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6554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6554A"/>
    <w:rPr>
      <w:b/>
      <w:bCs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6554A"/>
    <w:rPr>
      <w:rFonts w:ascii="Segoe UI" w:hAnsi="Segoe UI" w:cs="Segoe UI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C6554A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6554A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554A"/>
    <w:rPr>
      <w:rFonts w:ascii="Consolas" w:hAnsi="Consolas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rdskrifttypeiafsnit"/>
    <w:uiPriority w:val="99"/>
    <w:unhideWhenUsed/>
    <w:rsid w:val="00C6554A"/>
    <w:rPr>
      <w:color w:val="835D00" w:themeColor="accent3" w:themeShade="80"/>
      <w:u w:val="single"/>
    </w:rPr>
  </w:style>
  <w:style w:type="paragraph" w:styleId="Makrotekst">
    <w:name w:val="macro"/>
    <w:link w:val="MakrotekstTeg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C6554A"/>
    <w:rPr>
      <w:rFonts w:ascii="Consolas" w:hAnsi="Consolas"/>
      <w:szCs w:val="20"/>
    </w:rPr>
  </w:style>
  <w:style w:type="character" w:styleId="Pladsholdertekst">
    <w:name w:val="Placeholder Text"/>
    <w:basedOn w:val="Standardskrifttypeiafsnit"/>
    <w:uiPriority w:val="99"/>
    <w:semiHidden/>
    <w:rsid w:val="00C6554A"/>
    <w:rPr>
      <w:color w:val="595959" w:themeColor="text1" w:themeTint="A6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6554A"/>
    <w:rPr>
      <w:rFonts w:ascii="Consolas" w:hAnsi="Consolas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">
    <w:name w:val="TOC Heading"/>
    <w:basedOn w:val="Overskrift1"/>
    <w:next w:val="Normal"/>
    <w:uiPriority w:val="39"/>
    <w:unhideWhenUsed/>
    <w:qFormat/>
    <w:rsid w:val="003874D1"/>
    <w:pPr>
      <w:spacing w:before="240" w:after="0" w:line="259" w:lineRule="auto"/>
      <w:contextualSpacing w:val="0"/>
      <w:outlineLvl w:val="9"/>
    </w:pPr>
    <w:rPr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874D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340C0C"/>
    <w:pPr>
      <w:spacing w:after="100"/>
      <w:ind w:left="220"/>
    </w:pPr>
  </w:style>
  <w:style w:type="table" w:styleId="Tabel-Gitter">
    <w:name w:val="Table Grid"/>
    <w:basedOn w:val="Tabel-Normal"/>
    <w:uiPriority w:val="59"/>
    <w:rsid w:val="007B305A"/>
    <w:pPr>
      <w:spacing w:before="0" w:after="0" w:line="240" w:lineRule="auto"/>
    </w:pPr>
    <w:rPr>
      <w:color w:val="aut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Normal"/>
    <w:qFormat/>
    <w:rsid w:val="00DF0C55"/>
    <w:pPr>
      <w:suppressLineNumbers/>
      <w:spacing w:before="0" w:after="0" w:line="240" w:lineRule="auto"/>
    </w:pPr>
    <w:rPr>
      <w:rFonts w:ascii="Liberation Serif" w:eastAsia="Noto Serif CJK SC" w:hAnsi="Liberation Serif" w:cs="Lohit Devanagari"/>
      <w:color w:val="auto"/>
      <w:kern w:val="2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phy\AppData\Roaming\Microsoft\Templates\Skoleopgave%20med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A7F14-2F13-42E6-B8D4-75FFF6FBC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Skoleopgave med foto.dotx</Template>
  <TotalTime>7285</TotalTime>
  <Pages>9</Pages>
  <Words>721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65</cp:revision>
  <dcterms:created xsi:type="dcterms:W3CDTF">2019-09-12T06:41:00Z</dcterms:created>
  <dcterms:modified xsi:type="dcterms:W3CDTF">2019-09-18T08:12:00Z</dcterms:modified>
</cp:coreProperties>
</file>